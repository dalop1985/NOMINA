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D42AE" w14:textId="651CC709" w:rsidR="00E279B8" w:rsidRDefault="00E7731D" w:rsidP="00E279B8">
      <w:pPr>
        <w:pStyle w:val="Subttulo"/>
      </w:pPr>
      <w:sdt>
        <w:sdtPr>
          <w:alias w:val="Versión:"/>
          <w:tag w:val="Versión:"/>
          <w:id w:val="-907991857"/>
          <w:placeholder>
            <w:docPart w:val="070558FBCDF14699BA8A989B9C4C8A6A"/>
          </w:placeholder>
          <w:temporary/>
          <w:showingPlcHdr/>
          <w15:appearance w15:val="hidden"/>
        </w:sdtPr>
        <w:sdtContent>
          <w:r w:rsidR="00B87079">
            <w:rPr>
              <w:lang w:bidi="es-ES"/>
            </w:rPr>
            <w:t>Versión</w:t>
          </w:r>
        </w:sdtContent>
      </w:sdt>
      <w:r w:rsidR="00E279B8">
        <w:rPr>
          <w:lang w:bidi="es-ES"/>
        </w:rPr>
        <w:t xml:space="preserve"> </w:t>
      </w:r>
      <w:r w:rsidR="00496565">
        <w:t>1.0</w:t>
      </w:r>
    </w:p>
    <w:p w14:paraId="25B3C602" w14:textId="2704BCAB" w:rsidR="00E279B8" w:rsidRDefault="00E7731D" w:rsidP="00E279B8">
      <w:pPr>
        <w:pStyle w:val="Subttulo"/>
      </w:pPr>
      <w:sdt>
        <w:sdtPr>
          <w:alias w:val="Escriba la fecha:"/>
          <w:tag w:val="Escriba la fecha:"/>
          <w:id w:val="-124232032"/>
          <w:placeholder>
            <w:docPart w:val="AFE04C68C6AB43B9A06D0E80B3E26176"/>
          </w:placeholder>
          <w:temporary/>
          <w:showingPlcHdr/>
          <w15:appearance w15:val="hidden"/>
        </w:sdtPr>
        <w:sdtContent>
          <w:r w:rsidR="00E279B8">
            <w:rPr>
              <w:lang w:bidi="es-ES"/>
            </w:rPr>
            <w:t>fecha</w:t>
          </w:r>
        </w:sdtContent>
      </w:sdt>
      <w:r w:rsidR="00496565">
        <w:t xml:space="preserve"> 08/12/2022</w:t>
      </w:r>
    </w:p>
    <w:p w14:paraId="7CC0086C" w14:textId="640F52D9" w:rsidR="00E279B8" w:rsidRDefault="00496565" w:rsidP="002B21AE">
      <w:pPr>
        <w:pStyle w:val="Logotipo"/>
        <w:tabs>
          <w:tab w:val="left" w:pos="6282"/>
        </w:tabs>
      </w:pPr>
      <w:r>
        <w:drawing>
          <wp:inline distT="0" distB="0" distL="0" distR="0" wp14:anchorId="0E83C2A1" wp14:editId="42244B6A">
            <wp:extent cx="2552700" cy="2440493"/>
            <wp:effectExtent l="0" t="0" r="0" b="0"/>
            <wp:docPr id="1" name="Imagen 1"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2556964" cy="2444569"/>
                    </a:xfrm>
                    <a:prstGeom prst="rect">
                      <a:avLst/>
                    </a:prstGeom>
                    <a:noFill/>
                    <a:ln>
                      <a:noFill/>
                    </a:ln>
                  </pic:spPr>
                </pic:pic>
              </a:graphicData>
            </a:graphic>
          </wp:inline>
        </w:drawing>
      </w:r>
    </w:p>
    <w:p w14:paraId="6E10254C" w14:textId="2DA332F3" w:rsidR="00E279B8" w:rsidRDefault="00E7731D" w:rsidP="00E279B8">
      <w:pPr>
        <w:pStyle w:val="Subttulo"/>
      </w:pPr>
      <w:sdt>
        <w:sdtPr>
          <w:alias w:val="Presentador:"/>
          <w:tag w:val="Presentador:"/>
          <w:id w:val="2116784469"/>
          <w:placeholder>
            <w:docPart w:val="DF802E2686E94FE79CA2CEF12F4026EC"/>
          </w:placeholder>
          <w:temporary/>
          <w:showingPlcHdr/>
          <w15:appearance w15:val="hidden"/>
        </w:sdtPr>
        <w:sdtContent>
          <w:r w:rsidR="00E279B8">
            <w:rPr>
              <w:lang w:bidi="es-ES"/>
            </w:rPr>
            <w:t>Presentador:</w:t>
          </w:r>
        </w:sdtContent>
      </w:sdt>
      <w:r w:rsidR="00E279B8">
        <w:rPr>
          <w:lang w:bidi="es-ES"/>
        </w:rPr>
        <w:t xml:space="preserve"> </w:t>
      </w:r>
      <w:sdt>
        <w:sdtPr>
          <w:alias w:val="Escriba su nombre:"/>
          <w:tag w:val="Escriba su nombre:"/>
          <w:id w:val="-679964544"/>
          <w:placeholder>
            <w:docPart w:val="6FF70D9D7C6646D4BA5FA0613FE2BE28"/>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3E4FEC">
            <w:rPr>
              <w:lang w:bidi="es-ES"/>
            </w:rPr>
            <w:t>Su nombre</w:t>
          </w:r>
        </w:sdtContent>
      </w:sdt>
    </w:p>
    <w:p w14:paraId="7C73BD6E" w14:textId="46DB5F8A" w:rsidR="00E279B8" w:rsidRDefault="00E7731D" w:rsidP="00E279B8">
      <w:pPr>
        <w:pStyle w:val="Informacindecontacto"/>
      </w:pPr>
      <w:sdt>
        <w:sdtPr>
          <w:alias w:val="Escriba el nombre de la empresa:"/>
          <w:tag w:val=""/>
          <w:id w:val="442581965"/>
          <w:placeholder>
            <w:docPart w:val="38BAB4A913FD4B90B22C36183BEA257B"/>
          </w:placeholder>
          <w:dataBinding w:prefixMappings="xmlns:ns0='http://schemas.openxmlformats.org/officeDocument/2006/extended-properties' " w:xpath="/ns0:Properties[1]/ns0:Company[1]" w:storeItemID="{6668398D-A668-4E3E-A5EB-62B293D839F1}"/>
          <w15:appearance w15:val="hidden"/>
          <w:text/>
        </w:sdtPr>
        <w:sdtContent>
          <w:r w:rsidR="00CD3C45">
            <w:t>NOMICARIBE SA DE CV</w:t>
          </w:r>
        </w:sdtContent>
      </w:sdt>
    </w:p>
    <w:p w14:paraId="7F3729A8" w14:textId="08603D79" w:rsidR="00E279B8" w:rsidRDefault="00E7731D" w:rsidP="00714CE5">
      <w:pPr>
        <w:pStyle w:val="Informacindecontacto"/>
      </w:pPr>
      <w:sdt>
        <w:sdtPr>
          <w:alias w:val="Escriba la dirección de la empresa:"/>
          <w:tag w:val="Escriba la dirección de la empresa:"/>
          <w:id w:val="1489432431"/>
          <w:placeholder>
            <w:docPart w:val="8F737104971B4BA2B69FA5150CAD6BF4"/>
          </w:placeholder>
          <w:dataBinding w:prefixMappings="xmlns:ns0='http://schemas.microsoft.com/office/2006/coverPageProps' " w:xpath="/ns0:CoverPageProperties[1]/ns0:CompanyAddress[1]" w:storeItemID="{55AF091B-3C7A-41E3-B477-F2FDAA23CFDA}"/>
          <w15:appearance w15:val="hidden"/>
          <w:text/>
        </w:sdtPr>
        <w:sdtContent>
          <w:r w:rsidR="00CD3C45">
            <w:t>CALLE 61 NÚMERO 321 MÉRIDA YUCATÁN</w:t>
          </w:r>
        </w:sdtContent>
      </w:sdt>
    </w:p>
    <w:p w14:paraId="6C610267" w14:textId="57D56E0B" w:rsidR="00CA57E8" w:rsidRDefault="00B96274" w:rsidP="00B96274">
      <w:pPr>
        <w:pStyle w:val="Ttulo1"/>
        <w:jc w:val="center"/>
      </w:pPr>
      <w:bookmarkStart w:id="0" w:name="_Toc121862078"/>
      <w:r>
        <w:lastRenderedPageBreak/>
        <w:t>HISTORIAL DE REVISIÓN</w:t>
      </w:r>
      <w:bookmarkEnd w:id="0"/>
    </w:p>
    <w:p w14:paraId="6E2CF0D7" w14:textId="77777777" w:rsidR="00B96274" w:rsidRPr="00B96274" w:rsidRDefault="00B96274" w:rsidP="00B96274"/>
    <w:tbl>
      <w:tblPr>
        <w:tblStyle w:val="Tablaconcuadrcula"/>
        <w:tblW w:w="0" w:type="auto"/>
        <w:tblLook w:val="04A0" w:firstRow="1" w:lastRow="0" w:firstColumn="1" w:lastColumn="0" w:noHBand="0" w:noVBand="1"/>
      </w:tblPr>
      <w:tblGrid>
        <w:gridCol w:w="1413"/>
        <w:gridCol w:w="1134"/>
        <w:gridCol w:w="4215"/>
        <w:gridCol w:w="2254"/>
      </w:tblGrid>
      <w:tr w:rsidR="00CF33F1" w14:paraId="13FB937B" w14:textId="77777777" w:rsidTr="00CF33F1">
        <w:trPr>
          <w:trHeight w:val="215"/>
        </w:trPr>
        <w:tc>
          <w:tcPr>
            <w:tcW w:w="1413" w:type="dxa"/>
          </w:tcPr>
          <w:p w14:paraId="40B108B6" w14:textId="08598244" w:rsidR="00CF33F1" w:rsidRPr="00CF33F1" w:rsidRDefault="00CF33F1" w:rsidP="00CF33F1">
            <w:pPr>
              <w:spacing w:after="240" w:line="252" w:lineRule="auto"/>
              <w:ind w:left="0" w:right="0"/>
              <w:jc w:val="center"/>
              <w:rPr>
                <w:b/>
                <w:bCs/>
              </w:rPr>
            </w:pPr>
            <w:r w:rsidRPr="00CF33F1">
              <w:rPr>
                <w:b/>
                <w:bCs/>
              </w:rPr>
              <w:t>Fecha</w:t>
            </w:r>
          </w:p>
        </w:tc>
        <w:tc>
          <w:tcPr>
            <w:tcW w:w="1134" w:type="dxa"/>
          </w:tcPr>
          <w:p w14:paraId="62A80508" w14:textId="3B6BE942" w:rsidR="00CF33F1" w:rsidRPr="00CF33F1" w:rsidRDefault="00CF33F1" w:rsidP="00CF33F1">
            <w:pPr>
              <w:spacing w:after="240" w:line="252" w:lineRule="auto"/>
              <w:ind w:left="0" w:right="0"/>
              <w:jc w:val="center"/>
              <w:rPr>
                <w:b/>
                <w:bCs/>
              </w:rPr>
            </w:pPr>
            <w:r w:rsidRPr="00CF33F1">
              <w:rPr>
                <w:b/>
                <w:bCs/>
              </w:rPr>
              <w:t>Versión</w:t>
            </w:r>
          </w:p>
        </w:tc>
        <w:tc>
          <w:tcPr>
            <w:tcW w:w="4215" w:type="dxa"/>
          </w:tcPr>
          <w:p w14:paraId="62D5F8B8" w14:textId="20D44AE0" w:rsidR="00CF33F1" w:rsidRPr="00CF33F1" w:rsidRDefault="00CF33F1" w:rsidP="00CF33F1">
            <w:pPr>
              <w:spacing w:after="240" w:line="252" w:lineRule="auto"/>
              <w:ind w:left="0" w:right="0"/>
              <w:jc w:val="center"/>
              <w:rPr>
                <w:b/>
                <w:bCs/>
              </w:rPr>
            </w:pPr>
            <w:r w:rsidRPr="00CF33F1">
              <w:rPr>
                <w:b/>
                <w:bCs/>
              </w:rPr>
              <w:t>Descripción</w:t>
            </w:r>
          </w:p>
        </w:tc>
        <w:tc>
          <w:tcPr>
            <w:tcW w:w="2254" w:type="dxa"/>
          </w:tcPr>
          <w:p w14:paraId="45B38B80" w14:textId="18E2E58E" w:rsidR="00CF33F1" w:rsidRPr="00CF33F1" w:rsidRDefault="00CF33F1" w:rsidP="00CF33F1">
            <w:pPr>
              <w:spacing w:after="240" w:line="252" w:lineRule="auto"/>
              <w:ind w:left="0" w:right="0"/>
              <w:jc w:val="center"/>
              <w:rPr>
                <w:b/>
                <w:bCs/>
              </w:rPr>
            </w:pPr>
            <w:r w:rsidRPr="00CF33F1">
              <w:rPr>
                <w:b/>
                <w:bCs/>
              </w:rPr>
              <w:t>Autor</w:t>
            </w:r>
          </w:p>
        </w:tc>
      </w:tr>
      <w:tr w:rsidR="00CF33F1" w14:paraId="79747B76" w14:textId="77777777" w:rsidTr="00CF33F1">
        <w:tc>
          <w:tcPr>
            <w:tcW w:w="1413" w:type="dxa"/>
          </w:tcPr>
          <w:p w14:paraId="35559154" w14:textId="47B1A406" w:rsidR="00CF33F1" w:rsidRDefault="00CF33F1" w:rsidP="00CF33F1">
            <w:pPr>
              <w:spacing w:after="240" w:line="252" w:lineRule="auto"/>
              <w:ind w:left="0" w:right="0"/>
              <w:jc w:val="center"/>
            </w:pPr>
            <w:r>
              <w:t>08/12/2022</w:t>
            </w:r>
          </w:p>
        </w:tc>
        <w:tc>
          <w:tcPr>
            <w:tcW w:w="1134" w:type="dxa"/>
          </w:tcPr>
          <w:p w14:paraId="2EB50D79" w14:textId="6A02B107" w:rsidR="00CF33F1" w:rsidRDefault="00CF33F1" w:rsidP="00CF33F1">
            <w:pPr>
              <w:spacing w:after="240" w:line="252" w:lineRule="auto"/>
              <w:ind w:left="0" w:right="0"/>
              <w:jc w:val="center"/>
            </w:pPr>
            <w:r>
              <w:t>V 1.0</w:t>
            </w:r>
          </w:p>
        </w:tc>
        <w:tc>
          <w:tcPr>
            <w:tcW w:w="4215" w:type="dxa"/>
          </w:tcPr>
          <w:p w14:paraId="72D29925" w14:textId="5E46A1FF" w:rsidR="00CF33F1" w:rsidRDefault="00CF33F1" w:rsidP="00CF33F1">
            <w:pPr>
              <w:spacing w:after="240" w:line="252" w:lineRule="auto"/>
              <w:ind w:left="0" w:right="0"/>
              <w:jc w:val="center"/>
            </w:pPr>
            <w:r>
              <w:t>Versión Preeliminar para la primera Entrega</w:t>
            </w:r>
          </w:p>
        </w:tc>
        <w:tc>
          <w:tcPr>
            <w:tcW w:w="2254" w:type="dxa"/>
          </w:tcPr>
          <w:p w14:paraId="144A1781" w14:textId="56BCBA3C" w:rsidR="00CF33F1" w:rsidRDefault="00CF33F1" w:rsidP="00CF33F1">
            <w:pPr>
              <w:spacing w:after="240" w:line="252" w:lineRule="auto"/>
              <w:ind w:left="0" w:right="0"/>
            </w:pPr>
            <w:r>
              <w:t>ISC. David López Chan</w:t>
            </w:r>
          </w:p>
        </w:tc>
      </w:tr>
    </w:tbl>
    <w:p w14:paraId="28C535BF" w14:textId="47792307" w:rsidR="00CA57E8" w:rsidRDefault="00CA57E8">
      <w:pPr>
        <w:spacing w:after="240" w:line="252" w:lineRule="auto"/>
        <w:ind w:left="0" w:right="0"/>
      </w:pPr>
    </w:p>
    <w:p w14:paraId="0D41A733" w14:textId="4FC2159D" w:rsidR="00CA57E8" w:rsidRDefault="00CA57E8">
      <w:pPr>
        <w:spacing w:after="240" w:line="252" w:lineRule="auto"/>
        <w:ind w:left="0" w:right="0"/>
      </w:pPr>
    </w:p>
    <w:p w14:paraId="63C3FD87" w14:textId="70E2078C" w:rsidR="00CF33F1" w:rsidRDefault="00CF33F1">
      <w:pPr>
        <w:spacing w:after="240" w:line="252" w:lineRule="auto"/>
        <w:ind w:left="0" w:right="0"/>
      </w:pPr>
    </w:p>
    <w:p w14:paraId="2A486818" w14:textId="36CE194A" w:rsidR="00CF33F1" w:rsidRDefault="00CF33F1">
      <w:pPr>
        <w:spacing w:after="240" w:line="252" w:lineRule="auto"/>
        <w:ind w:left="0" w:right="0"/>
      </w:pPr>
    </w:p>
    <w:p w14:paraId="1BAD0B0B" w14:textId="588D72B2" w:rsidR="00CF33F1" w:rsidRDefault="00CF33F1">
      <w:pPr>
        <w:spacing w:after="240" w:line="252" w:lineRule="auto"/>
        <w:ind w:left="0" w:right="0"/>
      </w:pPr>
    </w:p>
    <w:p w14:paraId="4575FE5D" w14:textId="5AAC1E9C" w:rsidR="00CF33F1" w:rsidRDefault="00CF33F1">
      <w:pPr>
        <w:spacing w:after="240" w:line="252" w:lineRule="auto"/>
        <w:ind w:left="0" w:right="0"/>
      </w:pPr>
    </w:p>
    <w:p w14:paraId="181F24EF" w14:textId="7DD8ABA1" w:rsidR="00CF33F1" w:rsidRDefault="00CF33F1">
      <w:pPr>
        <w:spacing w:after="240" w:line="252" w:lineRule="auto"/>
        <w:ind w:left="0" w:right="0"/>
      </w:pPr>
    </w:p>
    <w:p w14:paraId="7C3D3246" w14:textId="52BEB21F" w:rsidR="00CF33F1" w:rsidRDefault="00CF33F1">
      <w:pPr>
        <w:spacing w:after="240" w:line="252" w:lineRule="auto"/>
        <w:ind w:left="0" w:right="0"/>
      </w:pPr>
    </w:p>
    <w:p w14:paraId="78C4317D" w14:textId="19AB8DA3" w:rsidR="00CF33F1" w:rsidRDefault="00CF33F1">
      <w:pPr>
        <w:spacing w:after="240" w:line="252" w:lineRule="auto"/>
        <w:ind w:left="0" w:right="0"/>
      </w:pPr>
    </w:p>
    <w:p w14:paraId="65655831" w14:textId="7BF52F8E" w:rsidR="00CF33F1" w:rsidRDefault="00CF33F1">
      <w:pPr>
        <w:spacing w:after="240" w:line="252" w:lineRule="auto"/>
        <w:ind w:left="0" w:right="0"/>
      </w:pPr>
    </w:p>
    <w:p w14:paraId="082E6009" w14:textId="76270013" w:rsidR="00CF33F1" w:rsidRDefault="00CF33F1">
      <w:pPr>
        <w:spacing w:after="240" w:line="252" w:lineRule="auto"/>
        <w:ind w:left="0" w:right="0"/>
      </w:pPr>
    </w:p>
    <w:p w14:paraId="513ACBB1" w14:textId="57A529A1" w:rsidR="00CF33F1" w:rsidRDefault="00CF33F1">
      <w:pPr>
        <w:spacing w:after="240" w:line="252" w:lineRule="auto"/>
        <w:ind w:left="0" w:right="0"/>
      </w:pPr>
    </w:p>
    <w:p w14:paraId="763AE7A4" w14:textId="4CD57CD5" w:rsidR="00CF33F1" w:rsidRDefault="00CF33F1">
      <w:pPr>
        <w:spacing w:after="240" w:line="252" w:lineRule="auto"/>
        <w:ind w:left="0" w:right="0"/>
      </w:pPr>
    </w:p>
    <w:p w14:paraId="3522D3C4" w14:textId="1422DE9F" w:rsidR="00CF33F1" w:rsidRDefault="00CF33F1">
      <w:pPr>
        <w:spacing w:after="240" w:line="252" w:lineRule="auto"/>
        <w:ind w:left="0" w:right="0"/>
      </w:pPr>
    </w:p>
    <w:p w14:paraId="18C33A21" w14:textId="1499B897" w:rsidR="00CF33F1" w:rsidRDefault="00CF33F1">
      <w:pPr>
        <w:spacing w:after="240" w:line="252" w:lineRule="auto"/>
        <w:ind w:left="0" w:right="0"/>
      </w:pPr>
    </w:p>
    <w:p w14:paraId="684B3FF6" w14:textId="29E1A8AB" w:rsidR="00CF33F1" w:rsidRDefault="00CF33F1">
      <w:pPr>
        <w:spacing w:after="240" w:line="252" w:lineRule="auto"/>
        <w:ind w:left="0" w:right="0"/>
      </w:pPr>
    </w:p>
    <w:p w14:paraId="51107BF7" w14:textId="00709664" w:rsidR="00CF33F1" w:rsidRDefault="00CF33F1">
      <w:pPr>
        <w:spacing w:after="240" w:line="252" w:lineRule="auto"/>
        <w:ind w:left="0" w:right="0"/>
      </w:pPr>
    </w:p>
    <w:p w14:paraId="7A461DC4" w14:textId="6EF0E52F" w:rsidR="00CF33F1" w:rsidRDefault="00CF33F1">
      <w:pPr>
        <w:spacing w:after="240" w:line="252" w:lineRule="auto"/>
        <w:ind w:left="0" w:right="0"/>
      </w:pPr>
    </w:p>
    <w:p w14:paraId="2A95208E" w14:textId="360EB164" w:rsidR="00CF33F1" w:rsidRDefault="00CF33F1">
      <w:pPr>
        <w:spacing w:after="240" w:line="252" w:lineRule="auto"/>
        <w:ind w:left="0" w:right="0"/>
      </w:pPr>
    </w:p>
    <w:p w14:paraId="6CB81FF1" w14:textId="6EAE5FDA" w:rsidR="00CF33F1" w:rsidRDefault="00CF33F1">
      <w:pPr>
        <w:spacing w:after="240" w:line="252" w:lineRule="auto"/>
        <w:ind w:left="0" w:right="0"/>
      </w:pPr>
    </w:p>
    <w:p w14:paraId="32A01F6A" w14:textId="43E1EAAB" w:rsidR="00CF33F1" w:rsidRDefault="00CF33F1">
      <w:pPr>
        <w:spacing w:after="240" w:line="252" w:lineRule="auto"/>
        <w:ind w:left="0" w:right="0"/>
      </w:pPr>
    </w:p>
    <w:p w14:paraId="4CF46EB3" w14:textId="584794EE" w:rsidR="00CF33F1" w:rsidRDefault="00CF33F1">
      <w:pPr>
        <w:spacing w:after="240" w:line="252" w:lineRule="auto"/>
        <w:ind w:left="0" w:right="0"/>
      </w:pPr>
    </w:p>
    <w:p w14:paraId="4D294860" w14:textId="5B505997" w:rsidR="00CF33F1" w:rsidRDefault="00CF33F1">
      <w:pPr>
        <w:spacing w:after="240" w:line="252" w:lineRule="auto"/>
        <w:ind w:left="0" w:right="0"/>
      </w:pPr>
    </w:p>
    <w:p w14:paraId="3489DB4F" w14:textId="27AF3D4B" w:rsidR="00B96274" w:rsidRDefault="00B96274">
      <w:pPr>
        <w:spacing w:after="240" w:line="252" w:lineRule="auto"/>
        <w:ind w:left="0" w:right="0"/>
      </w:pPr>
    </w:p>
    <w:p w14:paraId="4F686043" w14:textId="5860E759" w:rsidR="00B96274" w:rsidRDefault="00B96274">
      <w:pPr>
        <w:pStyle w:val="TDC1"/>
        <w:rPr>
          <w:rFonts w:cstheme="minorBidi"/>
          <w:b w:val="0"/>
          <w:bCs w:val="0"/>
          <w14:ligatures w14:val="none"/>
        </w:rPr>
      </w:pPr>
      <w:r>
        <w:fldChar w:fldCharType="begin"/>
      </w:r>
      <w:r>
        <w:instrText xml:space="preserve"> TOC \o "1-4" \h \z \u </w:instrText>
      </w:r>
      <w:r>
        <w:fldChar w:fldCharType="separate"/>
      </w:r>
      <w:hyperlink w:anchor="_Toc121862078" w:history="1">
        <w:r w:rsidRPr="00027727">
          <w:rPr>
            <w:rStyle w:val="Hipervnculo"/>
          </w:rPr>
          <w:t>HISTORIAL DE REVISIÓN</w:t>
        </w:r>
        <w:r>
          <w:rPr>
            <w:webHidden/>
          </w:rPr>
          <w:tab/>
        </w:r>
        <w:r>
          <w:rPr>
            <w:webHidden/>
          </w:rPr>
          <w:fldChar w:fldCharType="begin"/>
        </w:r>
        <w:r>
          <w:rPr>
            <w:webHidden/>
          </w:rPr>
          <w:instrText xml:space="preserve"> PAGEREF _Toc121862078 \h </w:instrText>
        </w:r>
        <w:r>
          <w:rPr>
            <w:webHidden/>
          </w:rPr>
        </w:r>
        <w:r>
          <w:rPr>
            <w:webHidden/>
          </w:rPr>
          <w:fldChar w:fldCharType="separate"/>
        </w:r>
        <w:r>
          <w:rPr>
            <w:webHidden/>
          </w:rPr>
          <w:t>1</w:t>
        </w:r>
        <w:r>
          <w:rPr>
            <w:webHidden/>
          </w:rPr>
          <w:fldChar w:fldCharType="end"/>
        </w:r>
      </w:hyperlink>
    </w:p>
    <w:p w14:paraId="7241CE24" w14:textId="2A364967" w:rsidR="00B96274" w:rsidRDefault="00B96274">
      <w:pPr>
        <w:pStyle w:val="TDC1"/>
        <w:rPr>
          <w:rFonts w:cstheme="minorBidi"/>
          <w:b w:val="0"/>
          <w:bCs w:val="0"/>
          <w14:ligatures w14:val="none"/>
        </w:rPr>
      </w:pPr>
      <w:hyperlink w:anchor="_Toc121862079" w:history="1">
        <w:r w:rsidRPr="00027727">
          <w:rPr>
            <w:rStyle w:val="Hipervnculo"/>
          </w:rPr>
          <w:t>PROYECTO NÓMINA</w:t>
        </w:r>
        <w:r>
          <w:rPr>
            <w:webHidden/>
          </w:rPr>
          <w:tab/>
        </w:r>
        <w:r>
          <w:rPr>
            <w:webHidden/>
          </w:rPr>
          <w:fldChar w:fldCharType="begin"/>
        </w:r>
        <w:r>
          <w:rPr>
            <w:webHidden/>
          </w:rPr>
          <w:instrText xml:space="preserve"> PAGEREF _Toc121862079 \h </w:instrText>
        </w:r>
        <w:r>
          <w:rPr>
            <w:webHidden/>
          </w:rPr>
        </w:r>
        <w:r>
          <w:rPr>
            <w:webHidden/>
          </w:rPr>
          <w:fldChar w:fldCharType="separate"/>
        </w:r>
        <w:r>
          <w:rPr>
            <w:webHidden/>
          </w:rPr>
          <w:t>3</w:t>
        </w:r>
        <w:r>
          <w:rPr>
            <w:webHidden/>
          </w:rPr>
          <w:fldChar w:fldCharType="end"/>
        </w:r>
      </w:hyperlink>
    </w:p>
    <w:p w14:paraId="618E392E" w14:textId="62AC5A8F" w:rsidR="00B96274" w:rsidRDefault="00B96274">
      <w:pPr>
        <w:pStyle w:val="TDC2"/>
        <w:tabs>
          <w:tab w:val="right" w:leader="hyphen" w:pos="9016"/>
        </w:tabs>
        <w:rPr>
          <w:rFonts w:cstheme="minorBidi"/>
          <w:noProof/>
          <w14:ligatures w14:val="none"/>
        </w:rPr>
      </w:pPr>
      <w:hyperlink w:anchor="_Toc121862080" w:history="1">
        <w:r w:rsidRPr="00027727">
          <w:rPr>
            <w:rStyle w:val="Hipervnculo"/>
            <w:noProof/>
          </w:rPr>
          <w:t>INTRODUCCIÓN</w:t>
        </w:r>
        <w:r>
          <w:rPr>
            <w:noProof/>
            <w:webHidden/>
          </w:rPr>
          <w:tab/>
        </w:r>
        <w:r>
          <w:rPr>
            <w:noProof/>
            <w:webHidden/>
          </w:rPr>
          <w:fldChar w:fldCharType="begin"/>
        </w:r>
        <w:r>
          <w:rPr>
            <w:noProof/>
            <w:webHidden/>
          </w:rPr>
          <w:instrText xml:space="preserve"> PAGEREF _Toc121862080 \h </w:instrText>
        </w:r>
        <w:r>
          <w:rPr>
            <w:noProof/>
            <w:webHidden/>
          </w:rPr>
        </w:r>
        <w:r>
          <w:rPr>
            <w:noProof/>
            <w:webHidden/>
          </w:rPr>
          <w:fldChar w:fldCharType="separate"/>
        </w:r>
        <w:r>
          <w:rPr>
            <w:noProof/>
            <w:webHidden/>
          </w:rPr>
          <w:t>3</w:t>
        </w:r>
        <w:r>
          <w:rPr>
            <w:noProof/>
            <w:webHidden/>
          </w:rPr>
          <w:fldChar w:fldCharType="end"/>
        </w:r>
      </w:hyperlink>
    </w:p>
    <w:p w14:paraId="28348E87" w14:textId="43D0623E" w:rsidR="00B96274" w:rsidRDefault="00B96274">
      <w:pPr>
        <w:pStyle w:val="TDC2"/>
        <w:tabs>
          <w:tab w:val="right" w:leader="hyphen" w:pos="9016"/>
        </w:tabs>
        <w:rPr>
          <w:rFonts w:cstheme="minorBidi"/>
          <w:noProof/>
          <w14:ligatures w14:val="none"/>
        </w:rPr>
      </w:pPr>
      <w:hyperlink w:anchor="_Toc121862081" w:history="1">
        <w:r w:rsidRPr="00027727">
          <w:rPr>
            <w:rStyle w:val="Hipervnculo"/>
            <w:noProof/>
          </w:rPr>
          <w:t>OBJETIVO</w:t>
        </w:r>
        <w:r>
          <w:rPr>
            <w:noProof/>
            <w:webHidden/>
          </w:rPr>
          <w:tab/>
        </w:r>
        <w:r>
          <w:rPr>
            <w:noProof/>
            <w:webHidden/>
          </w:rPr>
          <w:fldChar w:fldCharType="begin"/>
        </w:r>
        <w:r>
          <w:rPr>
            <w:noProof/>
            <w:webHidden/>
          </w:rPr>
          <w:instrText xml:space="preserve"> PAGEREF _Toc121862081 \h </w:instrText>
        </w:r>
        <w:r>
          <w:rPr>
            <w:noProof/>
            <w:webHidden/>
          </w:rPr>
        </w:r>
        <w:r>
          <w:rPr>
            <w:noProof/>
            <w:webHidden/>
          </w:rPr>
          <w:fldChar w:fldCharType="separate"/>
        </w:r>
        <w:r>
          <w:rPr>
            <w:noProof/>
            <w:webHidden/>
          </w:rPr>
          <w:t>4</w:t>
        </w:r>
        <w:r>
          <w:rPr>
            <w:noProof/>
            <w:webHidden/>
          </w:rPr>
          <w:fldChar w:fldCharType="end"/>
        </w:r>
      </w:hyperlink>
    </w:p>
    <w:p w14:paraId="034C8B57" w14:textId="27634676" w:rsidR="00B96274" w:rsidRDefault="00B96274">
      <w:pPr>
        <w:pStyle w:val="TDC2"/>
        <w:tabs>
          <w:tab w:val="right" w:leader="hyphen" w:pos="9016"/>
        </w:tabs>
        <w:rPr>
          <w:rFonts w:cstheme="minorBidi"/>
          <w:noProof/>
          <w14:ligatures w14:val="none"/>
        </w:rPr>
      </w:pPr>
      <w:hyperlink w:anchor="_Toc121862082" w:history="1">
        <w:r w:rsidRPr="00027727">
          <w:rPr>
            <w:rStyle w:val="Hipervnculo"/>
            <w:noProof/>
          </w:rPr>
          <w:t>situación problemática</w:t>
        </w:r>
        <w:r>
          <w:rPr>
            <w:noProof/>
            <w:webHidden/>
          </w:rPr>
          <w:tab/>
        </w:r>
        <w:r>
          <w:rPr>
            <w:noProof/>
            <w:webHidden/>
          </w:rPr>
          <w:fldChar w:fldCharType="begin"/>
        </w:r>
        <w:r>
          <w:rPr>
            <w:noProof/>
            <w:webHidden/>
          </w:rPr>
          <w:instrText xml:space="preserve"> PAGEREF _Toc121862082 \h </w:instrText>
        </w:r>
        <w:r>
          <w:rPr>
            <w:noProof/>
            <w:webHidden/>
          </w:rPr>
        </w:r>
        <w:r>
          <w:rPr>
            <w:noProof/>
            <w:webHidden/>
          </w:rPr>
          <w:fldChar w:fldCharType="separate"/>
        </w:r>
        <w:r>
          <w:rPr>
            <w:noProof/>
            <w:webHidden/>
          </w:rPr>
          <w:t>4</w:t>
        </w:r>
        <w:r>
          <w:rPr>
            <w:noProof/>
            <w:webHidden/>
          </w:rPr>
          <w:fldChar w:fldCharType="end"/>
        </w:r>
      </w:hyperlink>
    </w:p>
    <w:p w14:paraId="2A8A4839" w14:textId="23C066A5" w:rsidR="00B96274" w:rsidRDefault="00B96274">
      <w:pPr>
        <w:pStyle w:val="TDC2"/>
        <w:tabs>
          <w:tab w:val="right" w:leader="hyphen" w:pos="9016"/>
        </w:tabs>
        <w:rPr>
          <w:rFonts w:cstheme="minorBidi"/>
          <w:noProof/>
          <w14:ligatures w14:val="none"/>
        </w:rPr>
      </w:pPr>
      <w:hyperlink w:anchor="_Toc121862083" w:history="1">
        <w:r w:rsidRPr="00027727">
          <w:rPr>
            <w:rStyle w:val="Hipervnculo"/>
            <w:noProof/>
          </w:rPr>
          <w:t>MODELO DE NEGOCIO</w:t>
        </w:r>
        <w:r>
          <w:rPr>
            <w:noProof/>
            <w:webHidden/>
          </w:rPr>
          <w:tab/>
        </w:r>
        <w:r>
          <w:rPr>
            <w:noProof/>
            <w:webHidden/>
          </w:rPr>
          <w:fldChar w:fldCharType="begin"/>
        </w:r>
        <w:r>
          <w:rPr>
            <w:noProof/>
            <w:webHidden/>
          </w:rPr>
          <w:instrText xml:space="preserve"> PAGEREF _Toc121862083 \h </w:instrText>
        </w:r>
        <w:r>
          <w:rPr>
            <w:noProof/>
            <w:webHidden/>
          </w:rPr>
        </w:r>
        <w:r>
          <w:rPr>
            <w:noProof/>
            <w:webHidden/>
          </w:rPr>
          <w:fldChar w:fldCharType="separate"/>
        </w:r>
        <w:r>
          <w:rPr>
            <w:noProof/>
            <w:webHidden/>
          </w:rPr>
          <w:t>5</w:t>
        </w:r>
        <w:r>
          <w:rPr>
            <w:noProof/>
            <w:webHidden/>
          </w:rPr>
          <w:fldChar w:fldCharType="end"/>
        </w:r>
      </w:hyperlink>
    </w:p>
    <w:p w14:paraId="16016E5B" w14:textId="607E1F05" w:rsidR="00B96274" w:rsidRDefault="00B96274">
      <w:pPr>
        <w:pStyle w:val="TDC2"/>
        <w:tabs>
          <w:tab w:val="right" w:leader="hyphen" w:pos="9016"/>
        </w:tabs>
        <w:rPr>
          <w:rFonts w:cstheme="minorBidi"/>
          <w:noProof/>
          <w14:ligatures w14:val="none"/>
        </w:rPr>
      </w:pPr>
      <w:hyperlink w:anchor="_Toc121862084" w:history="1">
        <w:r w:rsidRPr="00027727">
          <w:rPr>
            <w:rStyle w:val="Hipervnculo"/>
            <w:noProof/>
          </w:rPr>
          <w:t>Diagrama entidad – relación</w:t>
        </w:r>
        <w:r>
          <w:rPr>
            <w:noProof/>
            <w:webHidden/>
          </w:rPr>
          <w:tab/>
        </w:r>
        <w:r>
          <w:rPr>
            <w:noProof/>
            <w:webHidden/>
          </w:rPr>
          <w:fldChar w:fldCharType="begin"/>
        </w:r>
        <w:r>
          <w:rPr>
            <w:noProof/>
            <w:webHidden/>
          </w:rPr>
          <w:instrText xml:space="preserve"> PAGEREF _Toc121862084 \h </w:instrText>
        </w:r>
        <w:r>
          <w:rPr>
            <w:noProof/>
            <w:webHidden/>
          </w:rPr>
        </w:r>
        <w:r>
          <w:rPr>
            <w:noProof/>
            <w:webHidden/>
          </w:rPr>
          <w:fldChar w:fldCharType="separate"/>
        </w:r>
        <w:r>
          <w:rPr>
            <w:noProof/>
            <w:webHidden/>
          </w:rPr>
          <w:t>5</w:t>
        </w:r>
        <w:r>
          <w:rPr>
            <w:noProof/>
            <w:webHidden/>
          </w:rPr>
          <w:fldChar w:fldCharType="end"/>
        </w:r>
      </w:hyperlink>
    </w:p>
    <w:p w14:paraId="4FF353A7" w14:textId="16C68461" w:rsidR="00B96274" w:rsidRDefault="00B96274">
      <w:pPr>
        <w:pStyle w:val="TDC2"/>
        <w:tabs>
          <w:tab w:val="right" w:leader="hyphen" w:pos="9016"/>
        </w:tabs>
        <w:rPr>
          <w:rFonts w:cstheme="minorBidi"/>
          <w:noProof/>
          <w14:ligatures w14:val="none"/>
        </w:rPr>
      </w:pPr>
      <w:hyperlink w:anchor="_Toc121862085" w:history="1">
        <w:r w:rsidRPr="00027727">
          <w:rPr>
            <w:rStyle w:val="Hipervnculo"/>
            <w:noProof/>
          </w:rPr>
          <w:t>LISTADO DE TABLAS CON DESCRIPCIÓN</w:t>
        </w:r>
        <w:r>
          <w:rPr>
            <w:noProof/>
            <w:webHidden/>
          </w:rPr>
          <w:tab/>
        </w:r>
        <w:r>
          <w:rPr>
            <w:noProof/>
            <w:webHidden/>
          </w:rPr>
          <w:fldChar w:fldCharType="begin"/>
        </w:r>
        <w:r>
          <w:rPr>
            <w:noProof/>
            <w:webHidden/>
          </w:rPr>
          <w:instrText xml:space="preserve"> PAGEREF _Toc121862085 \h </w:instrText>
        </w:r>
        <w:r>
          <w:rPr>
            <w:noProof/>
            <w:webHidden/>
          </w:rPr>
        </w:r>
        <w:r>
          <w:rPr>
            <w:noProof/>
            <w:webHidden/>
          </w:rPr>
          <w:fldChar w:fldCharType="separate"/>
        </w:r>
        <w:r>
          <w:rPr>
            <w:noProof/>
            <w:webHidden/>
          </w:rPr>
          <w:t>6</w:t>
        </w:r>
        <w:r>
          <w:rPr>
            <w:noProof/>
            <w:webHidden/>
          </w:rPr>
          <w:fldChar w:fldCharType="end"/>
        </w:r>
      </w:hyperlink>
    </w:p>
    <w:p w14:paraId="44DD0928" w14:textId="3B2EEC30" w:rsidR="00B96274" w:rsidRDefault="00B96274">
      <w:pPr>
        <w:pStyle w:val="TDC2"/>
        <w:tabs>
          <w:tab w:val="right" w:leader="hyphen" w:pos="9016"/>
        </w:tabs>
        <w:rPr>
          <w:rFonts w:cstheme="minorBidi"/>
          <w:noProof/>
          <w14:ligatures w14:val="none"/>
        </w:rPr>
      </w:pPr>
      <w:hyperlink w:anchor="_Toc121862086" w:history="1">
        <w:r w:rsidRPr="00027727">
          <w:rPr>
            <w:rStyle w:val="Hipervnculo"/>
            <w:noProof/>
          </w:rPr>
          <w:t>SCRIPTS DE CREACION DE LOS OBJETOS</w:t>
        </w:r>
        <w:r>
          <w:rPr>
            <w:noProof/>
            <w:webHidden/>
          </w:rPr>
          <w:tab/>
        </w:r>
        <w:r>
          <w:rPr>
            <w:noProof/>
            <w:webHidden/>
          </w:rPr>
          <w:fldChar w:fldCharType="begin"/>
        </w:r>
        <w:r>
          <w:rPr>
            <w:noProof/>
            <w:webHidden/>
          </w:rPr>
          <w:instrText xml:space="preserve"> PAGEREF _Toc121862086 \h </w:instrText>
        </w:r>
        <w:r>
          <w:rPr>
            <w:noProof/>
            <w:webHidden/>
          </w:rPr>
        </w:r>
        <w:r>
          <w:rPr>
            <w:noProof/>
            <w:webHidden/>
          </w:rPr>
          <w:fldChar w:fldCharType="separate"/>
        </w:r>
        <w:r>
          <w:rPr>
            <w:noProof/>
            <w:webHidden/>
          </w:rPr>
          <w:t>8</w:t>
        </w:r>
        <w:r>
          <w:rPr>
            <w:noProof/>
            <w:webHidden/>
          </w:rPr>
          <w:fldChar w:fldCharType="end"/>
        </w:r>
      </w:hyperlink>
    </w:p>
    <w:p w14:paraId="6EB5150D" w14:textId="22000A96" w:rsidR="00B96274" w:rsidRDefault="00B96274">
      <w:pPr>
        <w:pStyle w:val="TDC2"/>
        <w:tabs>
          <w:tab w:val="right" w:leader="hyphen" w:pos="9016"/>
        </w:tabs>
        <w:rPr>
          <w:rFonts w:cstheme="minorBidi"/>
          <w:noProof/>
          <w14:ligatures w14:val="none"/>
        </w:rPr>
      </w:pPr>
      <w:hyperlink w:anchor="_Toc121862087" w:history="1">
        <w:r w:rsidRPr="00027727">
          <w:rPr>
            <w:rStyle w:val="Hipervnculo"/>
            <w:noProof/>
          </w:rPr>
          <w:t>SCRIPTS DE INSERCIÓN DE DATOS</w:t>
        </w:r>
        <w:r>
          <w:rPr>
            <w:noProof/>
            <w:webHidden/>
          </w:rPr>
          <w:tab/>
        </w:r>
        <w:r>
          <w:rPr>
            <w:noProof/>
            <w:webHidden/>
          </w:rPr>
          <w:fldChar w:fldCharType="begin"/>
        </w:r>
        <w:r>
          <w:rPr>
            <w:noProof/>
            <w:webHidden/>
          </w:rPr>
          <w:instrText xml:space="preserve"> PAGEREF _Toc121862087 \h </w:instrText>
        </w:r>
        <w:r>
          <w:rPr>
            <w:noProof/>
            <w:webHidden/>
          </w:rPr>
        </w:r>
        <w:r>
          <w:rPr>
            <w:noProof/>
            <w:webHidden/>
          </w:rPr>
          <w:fldChar w:fldCharType="separate"/>
        </w:r>
        <w:r>
          <w:rPr>
            <w:noProof/>
            <w:webHidden/>
          </w:rPr>
          <w:t>8</w:t>
        </w:r>
        <w:r>
          <w:rPr>
            <w:noProof/>
            <w:webHidden/>
          </w:rPr>
          <w:fldChar w:fldCharType="end"/>
        </w:r>
      </w:hyperlink>
    </w:p>
    <w:p w14:paraId="33F5858A" w14:textId="11776D79" w:rsidR="00B96274" w:rsidRDefault="00B96274">
      <w:pPr>
        <w:pStyle w:val="TDC2"/>
        <w:tabs>
          <w:tab w:val="right" w:leader="hyphen" w:pos="9016"/>
        </w:tabs>
        <w:rPr>
          <w:rFonts w:cstheme="minorBidi"/>
          <w:noProof/>
          <w14:ligatures w14:val="none"/>
        </w:rPr>
      </w:pPr>
      <w:hyperlink w:anchor="_Toc121862088" w:history="1">
        <w:r w:rsidRPr="00027727">
          <w:rPr>
            <w:rStyle w:val="Hipervnculo"/>
            <w:noProof/>
          </w:rPr>
          <w:t>informes generados en base a las tablas generadas</w:t>
        </w:r>
        <w:r>
          <w:rPr>
            <w:noProof/>
            <w:webHidden/>
          </w:rPr>
          <w:tab/>
        </w:r>
        <w:r>
          <w:rPr>
            <w:noProof/>
            <w:webHidden/>
          </w:rPr>
          <w:fldChar w:fldCharType="begin"/>
        </w:r>
        <w:r>
          <w:rPr>
            <w:noProof/>
            <w:webHidden/>
          </w:rPr>
          <w:instrText xml:space="preserve"> PAGEREF _Toc121862088 \h </w:instrText>
        </w:r>
        <w:r>
          <w:rPr>
            <w:noProof/>
            <w:webHidden/>
          </w:rPr>
        </w:r>
        <w:r>
          <w:rPr>
            <w:noProof/>
            <w:webHidden/>
          </w:rPr>
          <w:fldChar w:fldCharType="separate"/>
        </w:r>
        <w:r>
          <w:rPr>
            <w:noProof/>
            <w:webHidden/>
          </w:rPr>
          <w:t>9</w:t>
        </w:r>
        <w:r>
          <w:rPr>
            <w:noProof/>
            <w:webHidden/>
          </w:rPr>
          <w:fldChar w:fldCharType="end"/>
        </w:r>
      </w:hyperlink>
    </w:p>
    <w:p w14:paraId="6D10D5AC" w14:textId="683341CB" w:rsidR="00B96274" w:rsidRDefault="00B96274">
      <w:pPr>
        <w:pStyle w:val="TDC2"/>
        <w:tabs>
          <w:tab w:val="right" w:leader="hyphen" w:pos="9016"/>
        </w:tabs>
        <w:rPr>
          <w:rFonts w:cstheme="minorBidi"/>
          <w:noProof/>
          <w14:ligatures w14:val="none"/>
        </w:rPr>
      </w:pPr>
      <w:hyperlink w:anchor="_Toc121862089" w:history="1">
        <w:r w:rsidRPr="00027727">
          <w:rPr>
            <w:rStyle w:val="Hipervnculo"/>
            <w:noProof/>
          </w:rPr>
          <w:t>herramientas utilizadas</w:t>
        </w:r>
        <w:r>
          <w:rPr>
            <w:noProof/>
            <w:webHidden/>
          </w:rPr>
          <w:tab/>
        </w:r>
        <w:r>
          <w:rPr>
            <w:noProof/>
            <w:webHidden/>
          </w:rPr>
          <w:fldChar w:fldCharType="begin"/>
        </w:r>
        <w:r>
          <w:rPr>
            <w:noProof/>
            <w:webHidden/>
          </w:rPr>
          <w:instrText xml:space="preserve"> PAGEREF _Toc121862089 \h </w:instrText>
        </w:r>
        <w:r>
          <w:rPr>
            <w:noProof/>
            <w:webHidden/>
          </w:rPr>
        </w:r>
        <w:r>
          <w:rPr>
            <w:noProof/>
            <w:webHidden/>
          </w:rPr>
          <w:fldChar w:fldCharType="separate"/>
        </w:r>
        <w:r>
          <w:rPr>
            <w:noProof/>
            <w:webHidden/>
          </w:rPr>
          <w:t>9</w:t>
        </w:r>
        <w:r>
          <w:rPr>
            <w:noProof/>
            <w:webHidden/>
          </w:rPr>
          <w:fldChar w:fldCharType="end"/>
        </w:r>
      </w:hyperlink>
    </w:p>
    <w:p w14:paraId="46589439" w14:textId="39E21FD2" w:rsidR="00CF33F1" w:rsidRDefault="00B96274" w:rsidP="00B96274">
      <w:pPr>
        <w:pStyle w:val="Ttulo1"/>
      </w:pPr>
      <w:r>
        <w:fldChar w:fldCharType="end"/>
      </w:r>
    </w:p>
    <w:bookmarkStart w:id="1" w:name="_Toc121862079"/>
    <w:p w14:paraId="1768B333" w14:textId="77777777" w:rsidR="00CF33F1" w:rsidRDefault="00E7731D" w:rsidP="00CF33F1">
      <w:pPr>
        <w:pStyle w:val="Ttulo1"/>
        <w:pageBreakBefore/>
        <w:ind w:left="74" w:right="74"/>
      </w:pPr>
      <w:sdt>
        <w:sdtPr>
          <w:alias w:val="Escriba el título:"/>
          <w:tag w:val=""/>
          <w:id w:val="1901021919"/>
          <w:placeholder>
            <w:docPart w:val="5D3959AC0AE94011970C2A7BF3AB7EB5"/>
          </w:placeholder>
          <w:dataBinding w:prefixMappings="xmlns:ns0='http://purl.org/dc/elements/1.1/' xmlns:ns1='http://schemas.openxmlformats.org/package/2006/metadata/core-properties' " w:xpath="/ns1:coreProperties[1]/ns1:keywords[1]" w:storeItemID="{6C3C8BC8-F283-45AE-878A-BAB7291924A1}"/>
          <w15:appearance w15:val="hidden"/>
          <w:text/>
        </w:sdtPr>
        <w:sdtContent>
          <w:r w:rsidR="00CD3C45">
            <w:t>PROYECTO NÓMINA</w:t>
          </w:r>
        </w:sdtContent>
      </w:sdt>
      <w:bookmarkEnd w:id="1"/>
    </w:p>
    <w:p w14:paraId="315FC067" w14:textId="77777777" w:rsidR="00CA57E8" w:rsidRDefault="00CA57E8" w:rsidP="00CA57E8">
      <w:pPr>
        <w:pStyle w:val="Ttulo2"/>
        <w:jc w:val="center"/>
      </w:pPr>
      <w:bookmarkStart w:id="2" w:name="_Toc121862080"/>
      <w:r>
        <w:t>INTRODUCCIÓN</w:t>
      </w:r>
      <w:bookmarkEnd w:id="2"/>
    </w:p>
    <w:p w14:paraId="79EE5CB9" w14:textId="7492D2E4" w:rsidR="00496565" w:rsidRPr="006B2CAC" w:rsidRDefault="00496565" w:rsidP="006B2CAC">
      <w:pPr>
        <w:spacing w:line="276" w:lineRule="auto"/>
        <w:jc w:val="both"/>
        <w:rPr>
          <w:sz w:val="24"/>
          <w:szCs w:val="24"/>
        </w:rPr>
      </w:pPr>
      <w:r w:rsidRPr="006B2CAC">
        <w:rPr>
          <w:sz w:val="24"/>
          <w:szCs w:val="24"/>
        </w:rPr>
        <w:t>De acuerdo a las diferentes necesidades que se van presentando paulatinamente en una empresa, los administrativos siempre buscarán opciones para poder solventar las acciones y los trabajaos que realizan cotidianamente; una de estas necesidades proviene del departamento de Recursos Humanos, en la cual entre otras está la administración y el manejo de la Nómina.</w:t>
      </w:r>
    </w:p>
    <w:p w14:paraId="3FB16020" w14:textId="30FDB80C" w:rsidR="00496565" w:rsidRPr="006B2CAC" w:rsidRDefault="00496565" w:rsidP="006B2CAC">
      <w:pPr>
        <w:spacing w:line="276" w:lineRule="auto"/>
        <w:jc w:val="both"/>
        <w:rPr>
          <w:sz w:val="24"/>
          <w:szCs w:val="24"/>
        </w:rPr>
      </w:pPr>
      <w:r w:rsidRPr="006B2CAC">
        <w:rPr>
          <w:sz w:val="24"/>
          <w:szCs w:val="24"/>
        </w:rPr>
        <w:t xml:space="preserve">Es por esta necesidad es por la cual presentamos el siguiente proyecto el cual </w:t>
      </w:r>
      <w:r w:rsidR="006B2CAC" w:rsidRPr="006B2CAC">
        <w:rPr>
          <w:sz w:val="24"/>
          <w:szCs w:val="24"/>
        </w:rPr>
        <w:t>se realizó basado en la experiencia de estar en los puestos administrativos de las oficinas de RH, y que además de eso se proponen nuevas funcionalidades en los procesos administrativos.</w:t>
      </w:r>
    </w:p>
    <w:p w14:paraId="47DFFAFD" w14:textId="5730FDD1" w:rsidR="00496565" w:rsidRPr="006B2CAC" w:rsidRDefault="00496565" w:rsidP="006B2CAC">
      <w:pPr>
        <w:spacing w:line="276" w:lineRule="auto"/>
        <w:jc w:val="both"/>
        <w:rPr>
          <w:sz w:val="24"/>
          <w:szCs w:val="24"/>
        </w:rPr>
      </w:pPr>
      <w:r w:rsidRPr="006B2CAC">
        <w:rPr>
          <w:sz w:val="24"/>
          <w:szCs w:val="24"/>
        </w:rPr>
        <w:t xml:space="preserve">El proyecto de la nómina </w:t>
      </w:r>
      <w:r w:rsidR="006B2CAC" w:rsidRPr="006B2CAC">
        <w:rPr>
          <w:sz w:val="24"/>
          <w:szCs w:val="24"/>
        </w:rPr>
        <w:t>sirve</w:t>
      </w:r>
      <w:r w:rsidRPr="006B2CAC">
        <w:rPr>
          <w:sz w:val="24"/>
          <w:szCs w:val="24"/>
        </w:rPr>
        <w:t xml:space="preserve"> principalmente para realizar la acción de registrar Posibles candidatos para los puestos que se encuentren disponibles en su momento, por lo tanto se tiene que realizar los procesos para la creación de Empleados, el cual contiene, además de la información de las personas, la información acerca del puesto así como los importes de cobro y los datos de las ciudades, ubicaciones y departamentos.</w:t>
      </w:r>
    </w:p>
    <w:p w14:paraId="76AC8B7B" w14:textId="77777777" w:rsidR="00496565" w:rsidRPr="006B2CAC" w:rsidRDefault="00496565" w:rsidP="006B2CAC">
      <w:pPr>
        <w:spacing w:line="276" w:lineRule="auto"/>
        <w:jc w:val="both"/>
        <w:rPr>
          <w:sz w:val="24"/>
          <w:szCs w:val="24"/>
        </w:rPr>
      </w:pPr>
      <w:r w:rsidRPr="006B2CAC">
        <w:rPr>
          <w:sz w:val="24"/>
          <w:szCs w:val="24"/>
        </w:rPr>
        <w:t xml:space="preserve">Además de la información que es la principal de Personas y Empleados, se tiene la información para poder realizar los cálculos de los puestos, y de igual manera se tiene una tabla la cual acumula la información de incidencias o deducciones que se le pueden hacer los empleados, como bonos extras, bono por puntualidad o en su caso, el descuento de pensiones, préstamos y/o algún otro como los retardos. </w:t>
      </w:r>
    </w:p>
    <w:p w14:paraId="546FEA23" w14:textId="3B517363" w:rsidR="00496565" w:rsidRPr="006B2CAC" w:rsidRDefault="00496565" w:rsidP="006B2CAC">
      <w:pPr>
        <w:spacing w:line="276" w:lineRule="auto"/>
        <w:jc w:val="both"/>
        <w:rPr>
          <w:sz w:val="24"/>
          <w:szCs w:val="24"/>
        </w:rPr>
      </w:pPr>
      <w:r w:rsidRPr="006B2CAC">
        <w:rPr>
          <w:sz w:val="24"/>
          <w:szCs w:val="24"/>
        </w:rPr>
        <w:t>En la base de datos se tiene igual la información de como realizar los cálculos por puesto, el cual podrá acceder el empleado para poder definir el sueldo quincenal o mensual.</w:t>
      </w:r>
    </w:p>
    <w:p w14:paraId="7249F536" w14:textId="77777777" w:rsidR="0013762E" w:rsidRDefault="006B2CAC" w:rsidP="0013762E">
      <w:pPr>
        <w:spacing w:line="276" w:lineRule="auto"/>
        <w:jc w:val="both"/>
        <w:rPr>
          <w:sz w:val="24"/>
          <w:szCs w:val="24"/>
        </w:rPr>
      </w:pPr>
      <w:r w:rsidRPr="006B2CAC">
        <w:rPr>
          <w:sz w:val="24"/>
          <w:szCs w:val="24"/>
        </w:rPr>
        <w:t>Por lo tanto la propuesta que se presenta en este documento tiene la finalidad de implementar e instalar una base de datos en SQL, lo cual permitirá al departamento de Recursos humanos gestionar de forma eficiente la información y requerimientos de los empleados.</w:t>
      </w:r>
    </w:p>
    <w:p w14:paraId="34DE7A47" w14:textId="77777777" w:rsidR="0013762E" w:rsidRDefault="0013762E" w:rsidP="0013762E">
      <w:pPr>
        <w:spacing w:line="276" w:lineRule="auto"/>
        <w:jc w:val="both"/>
        <w:rPr>
          <w:sz w:val="24"/>
          <w:szCs w:val="24"/>
        </w:rPr>
      </w:pPr>
    </w:p>
    <w:p w14:paraId="3665FDC2" w14:textId="77777777" w:rsidR="0013762E" w:rsidRDefault="0013762E" w:rsidP="0013762E">
      <w:pPr>
        <w:spacing w:line="276" w:lineRule="auto"/>
        <w:jc w:val="both"/>
        <w:rPr>
          <w:sz w:val="24"/>
          <w:szCs w:val="24"/>
        </w:rPr>
      </w:pPr>
    </w:p>
    <w:p w14:paraId="77FEAD2C" w14:textId="77777777" w:rsidR="0013762E" w:rsidRDefault="0013762E" w:rsidP="0013762E">
      <w:pPr>
        <w:spacing w:line="276" w:lineRule="auto"/>
        <w:jc w:val="both"/>
        <w:rPr>
          <w:sz w:val="24"/>
          <w:szCs w:val="24"/>
        </w:rPr>
      </w:pPr>
    </w:p>
    <w:p w14:paraId="27016341" w14:textId="77777777" w:rsidR="0013762E" w:rsidRDefault="0013762E" w:rsidP="0013762E">
      <w:pPr>
        <w:spacing w:line="276" w:lineRule="auto"/>
        <w:jc w:val="both"/>
        <w:rPr>
          <w:sz w:val="24"/>
          <w:szCs w:val="24"/>
        </w:rPr>
      </w:pPr>
    </w:p>
    <w:p w14:paraId="4B926A3F" w14:textId="77777777" w:rsidR="0013762E" w:rsidRDefault="0013762E" w:rsidP="0013762E">
      <w:pPr>
        <w:spacing w:line="276" w:lineRule="auto"/>
        <w:jc w:val="both"/>
        <w:rPr>
          <w:sz w:val="24"/>
          <w:szCs w:val="24"/>
        </w:rPr>
      </w:pPr>
    </w:p>
    <w:p w14:paraId="47F8B046" w14:textId="77777777" w:rsidR="0013762E" w:rsidRDefault="0013762E" w:rsidP="0013762E">
      <w:pPr>
        <w:spacing w:line="276" w:lineRule="auto"/>
        <w:jc w:val="both"/>
        <w:rPr>
          <w:sz w:val="24"/>
          <w:szCs w:val="24"/>
        </w:rPr>
      </w:pPr>
    </w:p>
    <w:p w14:paraId="5540B8A7" w14:textId="77777777" w:rsidR="0013762E" w:rsidRDefault="0013762E" w:rsidP="0013762E">
      <w:pPr>
        <w:spacing w:line="276" w:lineRule="auto"/>
        <w:jc w:val="both"/>
        <w:rPr>
          <w:sz w:val="24"/>
          <w:szCs w:val="24"/>
        </w:rPr>
      </w:pPr>
    </w:p>
    <w:p w14:paraId="1732A03F" w14:textId="77777777" w:rsidR="0013762E" w:rsidRDefault="0013762E" w:rsidP="0013762E">
      <w:pPr>
        <w:spacing w:line="276" w:lineRule="auto"/>
        <w:jc w:val="both"/>
        <w:rPr>
          <w:sz w:val="24"/>
          <w:szCs w:val="24"/>
        </w:rPr>
      </w:pPr>
    </w:p>
    <w:p w14:paraId="330FAD71" w14:textId="77777777" w:rsidR="0013762E" w:rsidRDefault="0013762E" w:rsidP="0013762E">
      <w:pPr>
        <w:spacing w:line="276" w:lineRule="auto"/>
        <w:jc w:val="both"/>
        <w:rPr>
          <w:sz w:val="24"/>
          <w:szCs w:val="24"/>
        </w:rPr>
      </w:pPr>
    </w:p>
    <w:p w14:paraId="19DBA5FE" w14:textId="60A6280C" w:rsidR="0013762E" w:rsidRDefault="0013762E" w:rsidP="0013762E">
      <w:pPr>
        <w:pStyle w:val="Ttulo2"/>
        <w:jc w:val="center"/>
      </w:pPr>
      <w:bookmarkStart w:id="3" w:name="_Toc121862081"/>
      <w:r>
        <w:lastRenderedPageBreak/>
        <w:t>OBJETIVO</w:t>
      </w:r>
      <w:bookmarkEnd w:id="3"/>
    </w:p>
    <w:p w14:paraId="00C729C6" w14:textId="128F2AF2" w:rsidR="0013762E" w:rsidRPr="0013762E" w:rsidRDefault="0013762E" w:rsidP="0013762E">
      <w:pPr>
        <w:spacing w:line="276" w:lineRule="auto"/>
        <w:jc w:val="both"/>
        <w:rPr>
          <w:sz w:val="24"/>
          <w:szCs w:val="24"/>
        </w:rPr>
      </w:pPr>
      <w:r w:rsidRPr="0013762E">
        <w:rPr>
          <w:sz w:val="24"/>
          <w:szCs w:val="24"/>
        </w:rPr>
        <w:t>Objetivo General: Desarrollar una base de datos para la gestión y administración de la nómina de cualquier empresa que la solicite, que permita un manejo adecuado de los empleados y de los diversos requerimientos que puedan solicitar los empleados.</w:t>
      </w:r>
    </w:p>
    <w:p w14:paraId="37D08360" w14:textId="554CCEEB" w:rsidR="0013762E" w:rsidRPr="0013762E" w:rsidRDefault="0013762E" w:rsidP="0013762E">
      <w:pPr>
        <w:spacing w:line="276" w:lineRule="auto"/>
        <w:jc w:val="both"/>
        <w:rPr>
          <w:sz w:val="24"/>
          <w:szCs w:val="24"/>
        </w:rPr>
      </w:pPr>
    </w:p>
    <w:p w14:paraId="7EAAED6D" w14:textId="196F4E73" w:rsidR="0013762E" w:rsidRPr="0013762E" w:rsidRDefault="0013762E" w:rsidP="0013762E">
      <w:pPr>
        <w:spacing w:line="276" w:lineRule="auto"/>
        <w:jc w:val="both"/>
        <w:rPr>
          <w:sz w:val="24"/>
          <w:szCs w:val="24"/>
        </w:rPr>
      </w:pPr>
      <w:r w:rsidRPr="0013762E">
        <w:rPr>
          <w:sz w:val="24"/>
          <w:szCs w:val="24"/>
        </w:rPr>
        <w:t>Objetivos Específicos:</w:t>
      </w:r>
    </w:p>
    <w:p w14:paraId="5E213EA8" w14:textId="41655918" w:rsidR="0013762E" w:rsidRPr="00F816E8" w:rsidRDefault="0013762E" w:rsidP="00F816E8">
      <w:pPr>
        <w:pStyle w:val="Prrafodelista"/>
        <w:numPr>
          <w:ilvl w:val="0"/>
          <w:numId w:val="13"/>
        </w:numPr>
        <w:spacing w:line="276" w:lineRule="auto"/>
        <w:jc w:val="both"/>
        <w:rPr>
          <w:sz w:val="24"/>
          <w:szCs w:val="24"/>
        </w:rPr>
      </w:pPr>
      <w:r w:rsidRPr="00F816E8">
        <w:rPr>
          <w:sz w:val="24"/>
          <w:szCs w:val="24"/>
        </w:rPr>
        <w:t>Sistematizar los procesos de la gestión de la nómina, así como el cálculo por cada uno de los periodos, aprobación de las solicitudes de préstamos o adelantos de la nómina.</w:t>
      </w:r>
    </w:p>
    <w:p w14:paraId="6817C083" w14:textId="4E58AE1A" w:rsidR="0013762E" w:rsidRPr="00F816E8" w:rsidRDefault="0013762E" w:rsidP="00F816E8">
      <w:pPr>
        <w:pStyle w:val="Prrafodelista"/>
        <w:numPr>
          <w:ilvl w:val="0"/>
          <w:numId w:val="13"/>
        </w:numPr>
        <w:spacing w:line="276" w:lineRule="auto"/>
        <w:jc w:val="both"/>
        <w:rPr>
          <w:sz w:val="24"/>
          <w:szCs w:val="24"/>
        </w:rPr>
      </w:pPr>
      <w:r w:rsidRPr="00F816E8">
        <w:rPr>
          <w:sz w:val="24"/>
          <w:szCs w:val="24"/>
        </w:rPr>
        <w:t>Definir los procesos automatizados para los procesos de los pagos de los empleados</w:t>
      </w:r>
    </w:p>
    <w:p w14:paraId="3B1BF1EA" w14:textId="12E459C8" w:rsidR="0013762E" w:rsidRPr="00F816E8" w:rsidRDefault="0013762E" w:rsidP="00F816E8">
      <w:pPr>
        <w:pStyle w:val="Prrafodelista"/>
        <w:numPr>
          <w:ilvl w:val="0"/>
          <w:numId w:val="13"/>
        </w:numPr>
        <w:spacing w:line="276" w:lineRule="auto"/>
        <w:jc w:val="both"/>
        <w:rPr>
          <w:sz w:val="24"/>
          <w:szCs w:val="24"/>
        </w:rPr>
      </w:pPr>
      <w:r w:rsidRPr="00F816E8">
        <w:rPr>
          <w:sz w:val="24"/>
          <w:szCs w:val="24"/>
        </w:rPr>
        <w:t>Gestionar y administrar de la forma más eficiente posible al información de los empleados.</w:t>
      </w:r>
    </w:p>
    <w:p w14:paraId="53AEEEDA" w14:textId="5F917643" w:rsidR="0013762E" w:rsidRDefault="0013762E" w:rsidP="0013762E">
      <w:pPr>
        <w:jc w:val="both"/>
      </w:pPr>
    </w:p>
    <w:p w14:paraId="6A72C95F" w14:textId="77777777" w:rsidR="00F816E8" w:rsidRPr="0013762E" w:rsidRDefault="00F816E8" w:rsidP="0013762E">
      <w:pPr>
        <w:jc w:val="both"/>
      </w:pPr>
    </w:p>
    <w:p w14:paraId="1DB4FDAD" w14:textId="13BF3FA1" w:rsidR="0013762E" w:rsidRDefault="00F816E8" w:rsidP="00F816E8">
      <w:pPr>
        <w:pStyle w:val="Ttulo2"/>
        <w:jc w:val="center"/>
      </w:pPr>
      <w:bookmarkStart w:id="4" w:name="_Toc121862082"/>
      <w:r>
        <w:t>situación problemática</w:t>
      </w:r>
      <w:bookmarkEnd w:id="4"/>
    </w:p>
    <w:p w14:paraId="2AF8C62D" w14:textId="01031766" w:rsidR="00F816E8" w:rsidRPr="00CA57E8" w:rsidRDefault="00F816E8" w:rsidP="00CA57E8">
      <w:pPr>
        <w:spacing w:line="276" w:lineRule="auto"/>
        <w:jc w:val="both"/>
        <w:rPr>
          <w:sz w:val="24"/>
          <w:szCs w:val="24"/>
        </w:rPr>
      </w:pPr>
      <w:r w:rsidRPr="00CA57E8">
        <w:rPr>
          <w:sz w:val="24"/>
          <w:szCs w:val="24"/>
        </w:rPr>
        <w:t>La situación actual en varias de las pequeñas y medianas empresas que han sido obligadas a requerir más personal, debido al crecimiento de la plantilla en todas sus áreas, ha requerido que el personal administrativo requiera de un modelo de bases de datos para poder sobrellevar las diferentes dificultades que se presentan con el pasar de los días, ya que además de que se tienen que realizar varios procesos para llegar a un pago adecuado, está también el hecho de que se les tienen que realizar descuentos por diferentes razones, entre ellas el pago de los impuestos.</w:t>
      </w:r>
    </w:p>
    <w:p w14:paraId="6EA5452C" w14:textId="651764A4" w:rsidR="00F816E8" w:rsidRPr="00CA57E8" w:rsidRDefault="00F816E8" w:rsidP="00CA57E8">
      <w:pPr>
        <w:spacing w:line="276" w:lineRule="auto"/>
        <w:jc w:val="both"/>
        <w:rPr>
          <w:sz w:val="24"/>
          <w:szCs w:val="24"/>
        </w:rPr>
      </w:pPr>
      <w:r w:rsidRPr="00CA57E8">
        <w:rPr>
          <w:sz w:val="24"/>
          <w:szCs w:val="24"/>
        </w:rPr>
        <w:t xml:space="preserve">Esto ha llevado a realizar </w:t>
      </w:r>
      <w:r w:rsidR="00CA57E8" w:rsidRPr="00CA57E8">
        <w:rPr>
          <w:sz w:val="24"/>
          <w:szCs w:val="24"/>
        </w:rPr>
        <w:t>un esquema de base de datos para poder realizar el manejo del personal y de esta manera poder realizar la administración adecuada de la plantilla de empleados, ya que en muchas de las ocasiones llevar una nómina con diferentes herramientas de ofimática puede ser problemática, por que no se encuentra registrada la información y no se puede recuperar en cualquier sitio, en cambio tener la información en una base de datos, podría ser útil al momento de realizar estudios pasados, recuperar información y llevar un estudio al día con la información actual de las empresas.</w:t>
      </w:r>
    </w:p>
    <w:p w14:paraId="0060919F" w14:textId="77777777" w:rsidR="00F816E8" w:rsidRPr="00F816E8" w:rsidRDefault="00F816E8" w:rsidP="00F816E8"/>
    <w:p w14:paraId="69F004E0" w14:textId="72B2BEF2" w:rsidR="0013762E" w:rsidRDefault="0013762E" w:rsidP="0013762E">
      <w:pPr>
        <w:spacing w:line="276" w:lineRule="auto"/>
        <w:jc w:val="both"/>
        <w:rPr>
          <w:sz w:val="24"/>
          <w:szCs w:val="24"/>
        </w:rPr>
      </w:pPr>
    </w:p>
    <w:p w14:paraId="4E543177" w14:textId="0EFA7D46" w:rsidR="00CF33F1" w:rsidRDefault="00CF33F1" w:rsidP="0013762E">
      <w:pPr>
        <w:spacing w:line="276" w:lineRule="auto"/>
        <w:jc w:val="both"/>
        <w:rPr>
          <w:sz w:val="24"/>
          <w:szCs w:val="24"/>
        </w:rPr>
      </w:pPr>
    </w:p>
    <w:p w14:paraId="3AA48E24" w14:textId="55EDDF42" w:rsidR="00CF33F1" w:rsidRDefault="00CF33F1" w:rsidP="0013762E">
      <w:pPr>
        <w:spacing w:line="276" w:lineRule="auto"/>
        <w:jc w:val="both"/>
        <w:rPr>
          <w:sz w:val="24"/>
          <w:szCs w:val="24"/>
        </w:rPr>
      </w:pPr>
    </w:p>
    <w:p w14:paraId="219ABB33" w14:textId="480C4D4C" w:rsidR="00CF33F1" w:rsidRDefault="00CF33F1" w:rsidP="0013762E">
      <w:pPr>
        <w:spacing w:line="276" w:lineRule="auto"/>
        <w:jc w:val="both"/>
        <w:rPr>
          <w:sz w:val="24"/>
          <w:szCs w:val="24"/>
        </w:rPr>
      </w:pPr>
    </w:p>
    <w:p w14:paraId="1AFE382D" w14:textId="25BDC87A" w:rsidR="00CF33F1" w:rsidRDefault="00CF33F1" w:rsidP="0013762E">
      <w:pPr>
        <w:spacing w:line="276" w:lineRule="auto"/>
        <w:jc w:val="both"/>
        <w:rPr>
          <w:sz w:val="24"/>
          <w:szCs w:val="24"/>
        </w:rPr>
      </w:pPr>
    </w:p>
    <w:p w14:paraId="7CC0B7A6" w14:textId="08525883" w:rsidR="00CF33F1" w:rsidRDefault="00CF33F1" w:rsidP="0013762E">
      <w:pPr>
        <w:spacing w:line="276" w:lineRule="auto"/>
        <w:jc w:val="both"/>
        <w:rPr>
          <w:sz w:val="24"/>
          <w:szCs w:val="24"/>
        </w:rPr>
      </w:pPr>
    </w:p>
    <w:p w14:paraId="5A1A6125" w14:textId="52798D7D" w:rsidR="00CF33F1" w:rsidRDefault="00CF33F1" w:rsidP="00CF33F1">
      <w:pPr>
        <w:pStyle w:val="Ttulo2"/>
        <w:jc w:val="center"/>
      </w:pPr>
      <w:bookmarkStart w:id="5" w:name="_Toc121862083"/>
      <w:r>
        <w:lastRenderedPageBreak/>
        <w:t>MODELO DE NEGOCIO</w:t>
      </w:r>
      <w:bookmarkEnd w:id="5"/>
    </w:p>
    <w:p w14:paraId="1C35C8DB" w14:textId="7DA5B43F" w:rsidR="00B56299" w:rsidRDefault="00B56299" w:rsidP="00C45909">
      <w:pPr>
        <w:jc w:val="both"/>
      </w:pPr>
    </w:p>
    <w:p w14:paraId="5900DE61" w14:textId="3731FB3E" w:rsidR="00B56299" w:rsidRPr="00C45909" w:rsidRDefault="00B56299" w:rsidP="00C45909">
      <w:pPr>
        <w:jc w:val="both"/>
        <w:rPr>
          <w:sz w:val="24"/>
          <w:szCs w:val="24"/>
        </w:rPr>
      </w:pPr>
      <w:r w:rsidRPr="00C45909">
        <w:rPr>
          <w:sz w:val="24"/>
          <w:szCs w:val="24"/>
        </w:rPr>
        <w:t xml:space="preserve">El producto de la nómina se puede implementar a cualquier </w:t>
      </w:r>
      <w:r w:rsidR="00C45909" w:rsidRPr="00C45909">
        <w:rPr>
          <w:sz w:val="24"/>
          <w:szCs w:val="24"/>
        </w:rPr>
        <w:t>PyMEs (Pequeñas y Medianas Empresas) que se requiera, tan sólo hace falta realizar el levantamiento adecuado sobre las necesidades del negocio y adecuar las necesidades especiales de cada una de ellas; al igual de que se necesita realizar el estudio para saber la manera adecuada de como hacer las fórmulas correctas para los cálculos de los impuestos o retenciones que se pudieran considerar en cada uno de los negocios.</w:t>
      </w:r>
    </w:p>
    <w:p w14:paraId="1380431B" w14:textId="572D9425" w:rsidR="00C45909" w:rsidRPr="00C45909" w:rsidRDefault="00C45909" w:rsidP="00C45909">
      <w:pPr>
        <w:jc w:val="both"/>
        <w:rPr>
          <w:sz w:val="24"/>
          <w:szCs w:val="24"/>
        </w:rPr>
      </w:pPr>
      <w:r w:rsidRPr="00C45909">
        <w:rPr>
          <w:sz w:val="24"/>
          <w:szCs w:val="24"/>
        </w:rPr>
        <w:t>Por lo tanto, el modelo está diseñado para ser usado por cualquier empresa que desee manejarlo.</w:t>
      </w:r>
    </w:p>
    <w:p w14:paraId="534AF4FF" w14:textId="0A992131" w:rsidR="00B56299" w:rsidRDefault="00B56299" w:rsidP="00B56299"/>
    <w:p w14:paraId="2F9B0ECC" w14:textId="1D02F575" w:rsidR="00C45909" w:rsidRDefault="00C45909" w:rsidP="00C45909">
      <w:pPr>
        <w:pStyle w:val="Ttulo2"/>
        <w:jc w:val="center"/>
      </w:pPr>
      <w:bookmarkStart w:id="6" w:name="_Toc121862084"/>
      <w:r>
        <w:t>Diagrama entidad – relación</w:t>
      </w:r>
      <w:bookmarkEnd w:id="6"/>
    </w:p>
    <w:p w14:paraId="32184102" w14:textId="77777777" w:rsidR="00C45909" w:rsidRPr="004F4FB1" w:rsidRDefault="00C45909" w:rsidP="00C45909">
      <w:pPr>
        <w:rPr>
          <w:sz w:val="24"/>
          <w:szCs w:val="24"/>
        </w:rPr>
      </w:pPr>
    </w:p>
    <w:p w14:paraId="3591741C" w14:textId="13A359D6" w:rsidR="00C45909" w:rsidRPr="004F4FB1" w:rsidRDefault="006F7381" w:rsidP="00B56299">
      <w:pPr>
        <w:rPr>
          <w:sz w:val="24"/>
          <w:szCs w:val="24"/>
        </w:rPr>
      </w:pPr>
      <w:r w:rsidRPr="004F4FB1">
        <w:rPr>
          <w:sz w:val="24"/>
          <w:szCs w:val="24"/>
        </w:rPr>
        <w:t>A continuación se presenta el Diagrama de la Entidad – Relación, la cual cuenta a la vista con la siguiente información:</w:t>
      </w:r>
    </w:p>
    <w:p w14:paraId="7CBA3364" w14:textId="20C5B31D" w:rsidR="006F7381" w:rsidRPr="004F4FB1" w:rsidRDefault="006F7381" w:rsidP="006F7381">
      <w:pPr>
        <w:pStyle w:val="Prrafodelista"/>
        <w:numPr>
          <w:ilvl w:val="0"/>
          <w:numId w:val="14"/>
        </w:numPr>
        <w:rPr>
          <w:sz w:val="24"/>
          <w:szCs w:val="24"/>
        </w:rPr>
      </w:pPr>
      <w:r w:rsidRPr="004F4FB1">
        <w:rPr>
          <w:sz w:val="24"/>
          <w:szCs w:val="24"/>
        </w:rPr>
        <w:t>13 Tablas</w:t>
      </w:r>
    </w:p>
    <w:p w14:paraId="5B751A47" w14:textId="2E3BDF42" w:rsidR="006F7381" w:rsidRPr="004F4FB1" w:rsidRDefault="006F7381" w:rsidP="006F7381">
      <w:pPr>
        <w:pStyle w:val="Prrafodelista"/>
        <w:numPr>
          <w:ilvl w:val="0"/>
          <w:numId w:val="14"/>
        </w:numPr>
        <w:rPr>
          <w:sz w:val="24"/>
          <w:szCs w:val="24"/>
        </w:rPr>
      </w:pPr>
      <w:r w:rsidRPr="004F4FB1">
        <w:rPr>
          <w:sz w:val="24"/>
          <w:szCs w:val="24"/>
        </w:rPr>
        <w:t>5 Vistas</w:t>
      </w:r>
    </w:p>
    <w:p w14:paraId="1F38800B" w14:textId="02783090" w:rsidR="006F7381" w:rsidRDefault="006F7381" w:rsidP="006F7381"/>
    <w:p w14:paraId="57EBB983" w14:textId="5EA196F6" w:rsidR="006F7381" w:rsidRDefault="006F7381" w:rsidP="006F7381">
      <w:r>
        <w:rPr>
          <w:noProof/>
        </w:rPr>
        <w:drawing>
          <wp:inline distT="0" distB="0" distL="0" distR="0" wp14:anchorId="78294F81" wp14:editId="0BB19802">
            <wp:extent cx="5731510" cy="3561715"/>
            <wp:effectExtent l="0" t="0" r="2540" b="63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0"/>
                    <a:stretch>
                      <a:fillRect/>
                    </a:stretch>
                  </pic:blipFill>
                  <pic:spPr>
                    <a:xfrm>
                      <a:off x="0" y="0"/>
                      <a:ext cx="5731510" cy="3561715"/>
                    </a:xfrm>
                    <a:prstGeom prst="rect">
                      <a:avLst/>
                    </a:prstGeom>
                  </pic:spPr>
                </pic:pic>
              </a:graphicData>
            </a:graphic>
          </wp:inline>
        </w:drawing>
      </w:r>
    </w:p>
    <w:p w14:paraId="334B790C" w14:textId="2BD9FD8F" w:rsidR="00C45909" w:rsidRDefault="00C45909" w:rsidP="00B56299"/>
    <w:p w14:paraId="64E11C42" w14:textId="2B05EA7E" w:rsidR="006F7381" w:rsidRDefault="006F7381" w:rsidP="00B56299"/>
    <w:p w14:paraId="1D01A770" w14:textId="638127FC" w:rsidR="006F7381" w:rsidRDefault="006F7381" w:rsidP="00B56299"/>
    <w:p w14:paraId="6CE7E681" w14:textId="1782DBA7" w:rsidR="006F7381" w:rsidRDefault="006F7381" w:rsidP="00B56299"/>
    <w:p w14:paraId="123141A7" w14:textId="75AF8F65" w:rsidR="006F7381" w:rsidRDefault="00D91FF6" w:rsidP="00D91FF6">
      <w:pPr>
        <w:pStyle w:val="Ttulo2"/>
        <w:jc w:val="center"/>
      </w:pPr>
      <w:bookmarkStart w:id="7" w:name="_Toc121862085"/>
      <w:r>
        <w:lastRenderedPageBreak/>
        <w:t>LISTADO DE TABLAS CON DESCRIPCIÓN</w:t>
      </w:r>
      <w:bookmarkEnd w:id="7"/>
    </w:p>
    <w:p w14:paraId="6B1D0A6D" w14:textId="3C9C63FC" w:rsidR="00D91FF6" w:rsidRDefault="00D91FF6" w:rsidP="00D91FF6">
      <w:r>
        <w:rPr>
          <w:noProof/>
        </w:rPr>
        <w:drawing>
          <wp:inline distT="0" distB="0" distL="0" distR="0" wp14:anchorId="56B4A1A6" wp14:editId="7B10ABD1">
            <wp:extent cx="5660553" cy="7231380"/>
            <wp:effectExtent l="0" t="0" r="0" b="7620"/>
            <wp:docPr id="7" name="Imagen 7" descr="Un conjunto de letras blancas en un fondo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conjunto de letras blancas en un fondo blanco&#10;&#10;Descripción generada automáticamente con confianza media"/>
                    <pic:cNvPicPr/>
                  </pic:nvPicPr>
                  <pic:blipFill rotWithShape="1">
                    <a:blip r:embed="rId11"/>
                    <a:srcRect l="8508" t="11282" r="10526" b="15575"/>
                    <a:stretch/>
                  </pic:blipFill>
                  <pic:spPr bwMode="auto">
                    <a:xfrm>
                      <a:off x="0" y="0"/>
                      <a:ext cx="5669512" cy="7242825"/>
                    </a:xfrm>
                    <a:prstGeom prst="rect">
                      <a:avLst/>
                    </a:prstGeom>
                    <a:ln>
                      <a:noFill/>
                    </a:ln>
                    <a:extLst>
                      <a:ext uri="{53640926-AAD7-44D8-BBD7-CCE9431645EC}">
                        <a14:shadowObscured xmlns:a14="http://schemas.microsoft.com/office/drawing/2010/main"/>
                      </a:ext>
                    </a:extLst>
                  </pic:spPr>
                </pic:pic>
              </a:graphicData>
            </a:graphic>
          </wp:inline>
        </w:drawing>
      </w:r>
    </w:p>
    <w:p w14:paraId="0CB5F193" w14:textId="77777777" w:rsidR="00D91FF6" w:rsidRDefault="00D91FF6" w:rsidP="00D91FF6"/>
    <w:p w14:paraId="4FA04538" w14:textId="528C55B3" w:rsidR="00D91FF6" w:rsidRDefault="00D91FF6" w:rsidP="00D91FF6"/>
    <w:p w14:paraId="6CC0A47E" w14:textId="35736844" w:rsidR="00D91FF6" w:rsidRDefault="00D91FF6" w:rsidP="00D91FF6"/>
    <w:p w14:paraId="2773C129" w14:textId="54B5E22F" w:rsidR="00D91FF6" w:rsidRDefault="00D91FF6" w:rsidP="00D91FF6"/>
    <w:p w14:paraId="60B309A0" w14:textId="74712B68" w:rsidR="000E1599" w:rsidRDefault="000E1599" w:rsidP="00D91FF6"/>
    <w:p w14:paraId="349B22ED" w14:textId="5D8F42D3" w:rsidR="000E1599" w:rsidRDefault="000E1599" w:rsidP="00D91FF6">
      <w:r>
        <w:rPr>
          <w:noProof/>
        </w:rPr>
        <w:lastRenderedPageBreak/>
        <w:drawing>
          <wp:inline distT="0" distB="0" distL="0" distR="0" wp14:anchorId="5C03776F" wp14:editId="3F1D930F">
            <wp:extent cx="5669913" cy="6362700"/>
            <wp:effectExtent l="0" t="0" r="7620" b="0"/>
            <wp:docPr id="8" name="Imagen 8"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Diagrama&#10;&#10;Descripción generada automáticamente"/>
                    <pic:cNvPicPr/>
                  </pic:nvPicPr>
                  <pic:blipFill rotWithShape="1">
                    <a:blip r:embed="rId12"/>
                    <a:srcRect l="8110" t="9777" r="9195" b="24600"/>
                    <a:stretch/>
                  </pic:blipFill>
                  <pic:spPr bwMode="auto">
                    <a:xfrm>
                      <a:off x="0" y="0"/>
                      <a:ext cx="5677740" cy="6371483"/>
                    </a:xfrm>
                    <a:prstGeom prst="rect">
                      <a:avLst/>
                    </a:prstGeom>
                    <a:ln>
                      <a:noFill/>
                    </a:ln>
                    <a:extLst>
                      <a:ext uri="{53640926-AAD7-44D8-BBD7-CCE9431645EC}">
                        <a14:shadowObscured xmlns:a14="http://schemas.microsoft.com/office/drawing/2010/main"/>
                      </a:ext>
                    </a:extLst>
                  </pic:spPr>
                </pic:pic>
              </a:graphicData>
            </a:graphic>
          </wp:inline>
        </w:drawing>
      </w:r>
    </w:p>
    <w:p w14:paraId="447C9AF7" w14:textId="38DF0015" w:rsidR="000E1599" w:rsidRDefault="000E1599" w:rsidP="00D91FF6"/>
    <w:p w14:paraId="5E130503" w14:textId="1AB426B3" w:rsidR="00AB4B20" w:rsidRDefault="00AB4B20" w:rsidP="00D91FF6"/>
    <w:p w14:paraId="0C3D5601" w14:textId="281927F3" w:rsidR="00AB4B20" w:rsidRDefault="00AB4B20" w:rsidP="00D91FF6"/>
    <w:p w14:paraId="681E68F8" w14:textId="71ADEE2C" w:rsidR="00AB4B20" w:rsidRDefault="00AB4B20" w:rsidP="00D91FF6"/>
    <w:p w14:paraId="38970665" w14:textId="14DD26A3" w:rsidR="00AB4B20" w:rsidRDefault="00AB4B20" w:rsidP="00D91FF6"/>
    <w:p w14:paraId="031FFBCF" w14:textId="7D0BD756" w:rsidR="00AB4B20" w:rsidRDefault="00AB4B20" w:rsidP="00D91FF6"/>
    <w:p w14:paraId="4A5105B7" w14:textId="2155179F" w:rsidR="00AB4B20" w:rsidRDefault="00AB4B20" w:rsidP="00D91FF6"/>
    <w:p w14:paraId="5877F5F1" w14:textId="77777777" w:rsidR="00AB4B20" w:rsidRDefault="00AB4B20" w:rsidP="00D91FF6"/>
    <w:p w14:paraId="0D1EDF82" w14:textId="682A5C3A" w:rsidR="000E1599" w:rsidRDefault="000F7132" w:rsidP="000F7132">
      <w:pPr>
        <w:pStyle w:val="Ttulo2"/>
        <w:jc w:val="center"/>
      </w:pPr>
      <w:bookmarkStart w:id="8" w:name="_Toc121862086"/>
      <w:r>
        <w:lastRenderedPageBreak/>
        <w:t>SCRIPTS DE CREACION DE LOS OBJETOS</w:t>
      </w:r>
      <w:bookmarkEnd w:id="8"/>
    </w:p>
    <w:p w14:paraId="3C2109F1" w14:textId="5A873977" w:rsidR="000F7132" w:rsidRDefault="000F7132" w:rsidP="004F4FB1">
      <w:pPr>
        <w:jc w:val="both"/>
      </w:pPr>
    </w:p>
    <w:p w14:paraId="10B47F0C" w14:textId="62EBE1DE" w:rsidR="000F7132" w:rsidRPr="004F4FB1" w:rsidRDefault="000F7132" w:rsidP="004F4FB1">
      <w:pPr>
        <w:jc w:val="both"/>
        <w:rPr>
          <w:sz w:val="24"/>
          <w:szCs w:val="24"/>
        </w:rPr>
      </w:pPr>
      <w:r w:rsidRPr="004F4FB1">
        <w:rPr>
          <w:sz w:val="24"/>
          <w:szCs w:val="24"/>
        </w:rPr>
        <w:t>A continuación se describen los archivos que se encuentran en la Carpeta de Scripts del Proyecto, con el cual podrán verificar su funcionamiento y que sean capaces de crear lo que indica cada uno de ellos:</w:t>
      </w:r>
    </w:p>
    <w:p w14:paraId="340FD81E" w14:textId="6069608D" w:rsidR="005C7167" w:rsidRPr="004F4FB1" w:rsidRDefault="000F7132" w:rsidP="004F4FB1">
      <w:pPr>
        <w:jc w:val="both"/>
        <w:rPr>
          <w:sz w:val="24"/>
          <w:szCs w:val="24"/>
        </w:rPr>
      </w:pPr>
      <w:r w:rsidRPr="004F4FB1">
        <w:rPr>
          <w:sz w:val="24"/>
          <w:szCs w:val="24"/>
        </w:rPr>
        <w:t>Creación del Schema (Base de Datos) de la nómina</w:t>
      </w:r>
      <w:r w:rsidR="00B14F60" w:rsidRPr="004F4FB1">
        <w:rPr>
          <w:sz w:val="24"/>
          <w:szCs w:val="24"/>
        </w:rPr>
        <w:t xml:space="preserve"> y objetos</w:t>
      </w:r>
      <w:r w:rsidRPr="004F4FB1">
        <w:rPr>
          <w:sz w:val="24"/>
          <w:szCs w:val="24"/>
        </w:rPr>
        <w:t xml:space="preserve">: </w:t>
      </w:r>
    </w:p>
    <w:p w14:paraId="0E44E408" w14:textId="13A0E2E0" w:rsidR="000F7132" w:rsidRPr="004F4FB1" w:rsidRDefault="005C7167" w:rsidP="004F4FB1">
      <w:pPr>
        <w:pStyle w:val="Prrafodelista"/>
        <w:numPr>
          <w:ilvl w:val="0"/>
          <w:numId w:val="16"/>
        </w:numPr>
        <w:jc w:val="both"/>
        <w:rPr>
          <w:sz w:val="24"/>
          <w:szCs w:val="24"/>
        </w:rPr>
      </w:pPr>
      <w:r w:rsidRPr="004F4FB1">
        <w:rPr>
          <w:sz w:val="24"/>
          <w:szCs w:val="24"/>
        </w:rPr>
        <w:t>DBNOMINA(CREACION).sql: Creación de la Base de Datos llamada nómina, la cual valida la existencia y la elimina para crear una nueva.</w:t>
      </w:r>
    </w:p>
    <w:p w14:paraId="1E2C58C9" w14:textId="2994DAD1" w:rsidR="005C7167" w:rsidRPr="004F4FB1" w:rsidRDefault="00AB4B20" w:rsidP="004F4FB1">
      <w:pPr>
        <w:pStyle w:val="Prrafodelista"/>
        <w:numPr>
          <w:ilvl w:val="0"/>
          <w:numId w:val="16"/>
        </w:numPr>
        <w:jc w:val="both"/>
        <w:rPr>
          <w:sz w:val="24"/>
          <w:szCs w:val="24"/>
        </w:rPr>
      </w:pPr>
      <w:r w:rsidRPr="004F4FB1">
        <w:rPr>
          <w:sz w:val="24"/>
          <w:szCs w:val="24"/>
        </w:rPr>
        <w:t>DBNOMINA(TABLAS).sql: Creación de las Tablas que se usan en la base de Datos denominada: nomina.</w:t>
      </w:r>
    </w:p>
    <w:p w14:paraId="4E9B5A2B" w14:textId="0CCA681C" w:rsidR="00AB4B20" w:rsidRPr="004F4FB1" w:rsidRDefault="00AB4B20" w:rsidP="004F4FB1">
      <w:pPr>
        <w:pStyle w:val="Prrafodelista"/>
        <w:numPr>
          <w:ilvl w:val="0"/>
          <w:numId w:val="16"/>
        </w:numPr>
        <w:jc w:val="both"/>
        <w:rPr>
          <w:sz w:val="24"/>
          <w:szCs w:val="24"/>
        </w:rPr>
      </w:pPr>
      <w:r w:rsidRPr="004F4FB1">
        <w:rPr>
          <w:sz w:val="24"/>
          <w:szCs w:val="24"/>
        </w:rPr>
        <w:t>Vistas incluidas en el archivo anterior</w:t>
      </w:r>
    </w:p>
    <w:p w14:paraId="08285891" w14:textId="77777777" w:rsidR="00AB4B20" w:rsidRPr="004F4FB1" w:rsidRDefault="00AB4B20" w:rsidP="004F4FB1">
      <w:pPr>
        <w:pStyle w:val="Prrafodelista"/>
        <w:numPr>
          <w:ilvl w:val="1"/>
          <w:numId w:val="16"/>
        </w:numPr>
        <w:jc w:val="both"/>
        <w:rPr>
          <w:noProof/>
          <w:sz w:val="24"/>
          <w:szCs w:val="24"/>
        </w:rPr>
      </w:pPr>
      <w:r w:rsidRPr="004F4FB1">
        <w:rPr>
          <w:noProof/>
          <w:sz w:val="24"/>
          <w:szCs w:val="24"/>
        </w:rPr>
        <w:t>Calculo.- Realiza el cálculo del 15% más sóbre las participaciones que se tienen, es un incentivo más para los empleados; se usa la tabla de nomempleados.</w:t>
      </w:r>
    </w:p>
    <w:p w14:paraId="0EDA57FE" w14:textId="77777777" w:rsidR="00AB4B20" w:rsidRPr="004F4FB1" w:rsidRDefault="00AB4B20" w:rsidP="004F4FB1">
      <w:pPr>
        <w:pStyle w:val="Prrafodelista"/>
        <w:numPr>
          <w:ilvl w:val="1"/>
          <w:numId w:val="16"/>
        </w:numPr>
        <w:jc w:val="both"/>
        <w:rPr>
          <w:noProof/>
          <w:sz w:val="24"/>
          <w:szCs w:val="24"/>
        </w:rPr>
      </w:pPr>
      <w:r w:rsidRPr="004F4FB1">
        <w:rPr>
          <w:noProof/>
          <w:sz w:val="24"/>
          <w:szCs w:val="24"/>
        </w:rPr>
        <w:t>Datos.- Realiza la muestra de información de los empleados por indcicendia y deducción de cada uno de ellos; se usan las tablas de nomempleados y nomprocesos.</w:t>
      </w:r>
    </w:p>
    <w:p w14:paraId="696E7048" w14:textId="77777777" w:rsidR="00AB4B20" w:rsidRPr="004F4FB1" w:rsidRDefault="00AB4B20" w:rsidP="004F4FB1">
      <w:pPr>
        <w:pStyle w:val="Prrafodelista"/>
        <w:numPr>
          <w:ilvl w:val="1"/>
          <w:numId w:val="16"/>
        </w:numPr>
        <w:jc w:val="both"/>
        <w:rPr>
          <w:noProof/>
          <w:sz w:val="24"/>
          <w:szCs w:val="24"/>
        </w:rPr>
      </w:pPr>
      <w:r w:rsidRPr="004F4FB1">
        <w:rPr>
          <w:noProof/>
          <w:sz w:val="24"/>
          <w:szCs w:val="24"/>
        </w:rPr>
        <w:t>Deducciones.- Realiza la sumatoria de todas las deducciones que tienen los empleados; se usa la tabla de nomprocesos.</w:t>
      </w:r>
    </w:p>
    <w:p w14:paraId="4CD65F29" w14:textId="77777777" w:rsidR="00AB4B20" w:rsidRPr="004F4FB1" w:rsidRDefault="00AB4B20" w:rsidP="004F4FB1">
      <w:pPr>
        <w:pStyle w:val="Prrafodelista"/>
        <w:numPr>
          <w:ilvl w:val="1"/>
          <w:numId w:val="16"/>
        </w:numPr>
        <w:jc w:val="both"/>
        <w:rPr>
          <w:noProof/>
          <w:sz w:val="24"/>
          <w:szCs w:val="24"/>
        </w:rPr>
      </w:pPr>
      <w:r w:rsidRPr="004F4FB1">
        <w:rPr>
          <w:noProof/>
          <w:sz w:val="24"/>
          <w:szCs w:val="24"/>
        </w:rPr>
        <w:t>Empleados.- Muestra la información relevante de los nuevos Empleados; que se encuentran en la tabla de nompersonas y dela tabla nomempleados el Id para relacionar.</w:t>
      </w:r>
    </w:p>
    <w:p w14:paraId="570D7C0A" w14:textId="638AC162" w:rsidR="00AB4B20" w:rsidRPr="004F4FB1" w:rsidRDefault="00AB4B20" w:rsidP="004F4FB1">
      <w:pPr>
        <w:pStyle w:val="Prrafodelista"/>
        <w:numPr>
          <w:ilvl w:val="1"/>
          <w:numId w:val="16"/>
        </w:numPr>
        <w:jc w:val="both"/>
        <w:rPr>
          <w:noProof/>
          <w:sz w:val="24"/>
          <w:szCs w:val="24"/>
        </w:rPr>
      </w:pPr>
      <w:r w:rsidRPr="004F4FB1">
        <w:rPr>
          <w:noProof/>
          <w:sz w:val="24"/>
          <w:szCs w:val="24"/>
        </w:rPr>
        <w:t>Personas.- Realiza la muestra de la infromación de toda la tabla; se usa la tabla de nompersona.</w:t>
      </w:r>
    </w:p>
    <w:p w14:paraId="4C08BC7C" w14:textId="32F9D517" w:rsidR="00AB4B20" w:rsidRPr="004F4FB1" w:rsidRDefault="00AB4B20" w:rsidP="004F4FB1">
      <w:pPr>
        <w:pStyle w:val="Prrafodelista"/>
        <w:numPr>
          <w:ilvl w:val="0"/>
          <w:numId w:val="16"/>
        </w:numPr>
        <w:jc w:val="both"/>
        <w:rPr>
          <w:sz w:val="24"/>
          <w:szCs w:val="24"/>
        </w:rPr>
      </w:pPr>
      <w:r w:rsidRPr="004F4FB1">
        <w:rPr>
          <w:sz w:val="24"/>
          <w:szCs w:val="24"/>
        </w:rPr>
        <w:t>DBNOMINA(USUARIOS).sql: Script para la creación de usuarios para el uso de la base de datos y los permisos a otorgarle.</w:t>
      </w:r>
    </w:p>
    <w:p w14:paraId="3570960B" w14:textId="3AC70843" w:rsidR="00AB4B20" w:rsidRPr="004F4FB1" w:rsidRDefault="00DA0BD9" w:rsidP="004F4FB1">
      <w:pPr>
        <w:pStyle w:val="Prrafodelista"/>
        <w:numPr>
          <w:ilvl w:val="0"/>
          <w:numId w:val="16"/>
        </w:numPr>
        <w:jc w:val="both"/>
        <w:rPr>
          <w:sz w:val="24"/>
          <w:szCs w:val="24"/>
        </w:rPr>
      </w:pPr>
      <w:r w:rsidRPr="004F4FB1">
        <w:rPr>
          <w:sz w:val="24"/>
          <w:szCs w:val="24"/>
        </w:rPr>
        <w:t>DBNOMINA(STORED_PROCEDURE).sql: Script para la creación de SP’s, la cual contiene ejemplos para su uso.</w:t>
      </w:r>
    </w:p>
    <w:p w14:paraId="0094C9EF" w14:textId="03455644" w:rsidR="00DA0BD9" w:rsidRPr="004F4FB1" w:rsidRDefault="009F3755" w:rsidP="004F4FB1">
      <w:pPr>
        <w:pStyle w:val="Prrafodelista"/>
        <w:numPr>
          <w:ilvl w:val="0"/>
          <w:numId w:val="16"/>
        </w:numPr>
        <w:jc w:val="both"/>
        <w:rPr>
          <w:sz w:val="24"/>
          <w:szCs w:val="24"/>
        </w:rPr>
      </w:pPr>
      <w:r w:rsidRPr="004F4FB1">
        <w:rPr>
          <w:sz w:val="24"/>
          <w:szCs w:val="24"/>
        </w:rPr>
        <w:t>DBNOMINA(TRIGGERS).sql: Creación de log para las tablas de nomempleados y nompersonas.</w:t>
      </w:r>
    </w:p>
    <w:p w14:paraId="160B1CB6" w14:textId="01A7B4E9" w:rsidR="009F3755" w:rsidRPr="004F4FB1" w:rsidRDefault="00B14F60" w:rsidP="004F4FB1">
      <w:pPr>
        <w:pStyle w:val="Prrafodelista"/>
        <w:numPr>
          <w:ilvl w:val="0"/>
          <w:numId w:val="16"/>
        </w:numPr>
        <w:jc w:val="both"/>
        <w:rPr>
          <w:sz w:val="24"/>
          <w:szCs w:val="24"/>
        </w:rPr>
      </w:pPr>
      <w:r w:rsidRPr="004F4FB1">
        <w:rPr>
          <w:sz w:val="24"/>
          <w:szCs w:val="24"/>
        </w:rPr>
        <w:t>DBNOMINA(FUNCIONES).sql: Creación de las funciones básicas para el uso y manejo de la base de datos con ejemplos de su uso.</w:t>
      </w:r>
    </w:p>
    <w:p w14:paraId="19D41262" w14:textId="021F1B41" w:rsidR="00B14F60" w:rsidRPr="004F4FB1" w:rsidRDefault="00D4546C" w:rsidP="004F4FB1">
      <w:pPr>
        <w:pStyle w:val="Prrafodelista"/>
        <w:numPr>
          <w:ilvl w:val="0"/>
          <w:numId w:val="16"/>
        </w:numPr>
        <w:jc w:val="both"/>
        <w:rPr>
          <w:sz w:val="24"/>
          <w:szCs w:val="24"/>
        </w:rPr>
      </w:pPr>
      <w:r w:rsidRPr="004F4FB1">
        <w:rPr>
          <w:sz w:val="24"/>
          <w:szCs w:val="24"/>
        </w:rPr>
        <w:t>DBNOMINA(TCL).sql: Funcionamiento del Autocommit, Rollback y SavePoints en la base de datos de la nómina; funcionamiento que se debe de validar para el correcto uso de la base de datos.</w:t>
      </w:r>
    </w:p>
    <w:p w14:paraId="7E652DCE" w14:textId="648B7C2A" w:rsidR="00D4546C" w:rsidRPr="004F4FB1" w:rsidRDefault="00D4546C" w:rsidP="004F4FB1">
      <w:pPr>
        <w:pStyle w:val="Prrafodelista"/>
        <w:numPr>
          <w:ilvl w:val="0"/>
          <w:numId w:val="16"/>
        </w:numPr>
        <w:jc w:val="both"/>
        <w:rPr>
          <w:sz w:val="24"/>
          <w:szCs w:val="24"/>
        </w:rPr>
      </w:pPr>
      <w:r w:rsidRPr="004F4FB1">
        <w:rPr>
          <w:sz w:val="24"/>
          <w:szCs w:val="24"/>
        </w:rPr>
        <w:t>DBNOMINA(COMPLETA).sql: Base de Datos completa</w:t>
      </w:r>
      <w:r w:rsidR="00A130B6" w:rsidRPr="004F4FB1">
        <w:rPr>
          <w:sz w:val="24"/>
          <w:szCs w:val="24"/>
        </w:rPr>
        <w:t>, usar los scripts 4, 5 y 6.</w:t>
      </w:r>
    </w:p>
    <w:p w14:paraId="2F1A8461" w14:textId="48D6DC25" w:rsidR="00D91FF6" w:rsidRDefault="00D91FF6" w:rsidP="00D91FF6"/>
    <w:p w14:paraId="79F02E1D" w14:textId="2E05B7DE" w:rsidR="004F4FB1" w:rsidRDefault="004F4FB1" w:rsidP="004F4FB1">
      <w:pPr>
        <w:pStyle w:val="Ttulo2"/>
        <w:jc w:val="center"/>
      </w:pPr>
      <w:bookmarkStart w:id="9" w:name="_Toc121862087"/>
      <w:r>
        <w:t>SCRIPTS DE INSERCIÓN DE DATOS</w:t>
      </w:r>
      <w:bookmarkEnd w:id="9"/>
    </w:p>
    <w:p w14:paraId="2C6B7B4B" w14:textId="67230115" w:rsidR="004F4FB1" w:rsidRPr="004F4FB1" w:rsidRDefault="004F4FB1" w:rsidP="004F4FB1">
      <w:pPr>
        <w:jc w:val="both"/>
        <w:rPr>
          <w:sz w:val="24"/>
          <w:szCs w:val="24"/>
        </w:rPr>
      </w:pPr>
      <w:r w:rsidRPr="004F4FB1">
        <w:rPr>
          <w:sz w:val="24"/>
          <w:szCs w:val="24"/>
        </w:rPr>
        <w:t>Dentro de la carpeta que lleva el mismo nombre, se encontrarán archivos en formato .CSV, el cual pueden ser importados desde el workbrench para la inserción de datos, esto es para que la base de datos cuente con información inicial.</w:t>
      </w:r>
    </w:p>
    <w:p w14:paraId="65A2D3E2" w14:textId="61E6D2A1" w:rsidR="004F4FB1" w:rsidRDefault="004F4FB1" w:rsidP="00D91FF6">
      <w:pPr>
        <w:rPr>
          <w:sz w:val="24"/>
          <w:szCs w:val="24"/>
        </w:rPr>
      </w:pPr>
    </w:p>
    <w:p w14:paraId="6F2B6299" w14:textId="6E7267F0" w:rsidR="00751353" w:rsidRDefault="00751353" w:rsidP="00D91FF6">
      <w:pPr>
        <w:rPr>
          <w:sz w:val="24"/>
          <w:szCs w:val="24"/>
        </w:rPr>
      </w:pPr>
    </w:p>
    <w:p w14:paraId="360A52CE" w14:textId="619F68E6" w:rsidR="00751353" w:rsidRDefault="00751353" w:rsidP="00751353">
      <w:pPr>
        <w:pStyle w:val="Ttulo2"/>
        <w:jc w:val="center"/>
      </w:pPr>
      <w:bookmarkStart w:id="10" w:name="_Toc121862088"/>
      <w:r>
        <w:lastRenderedPageBreak/>
        <w:t>informes generados en base a las tablas generadas</w:t>
      </w:r>
      <w:bookmarkEnd w:id="10"/>
    </w:p>
    <w:p w14:paraId="3B881785" w14:textId="10E27933" w:rsidR="00B96274" w:rsidRPr="00B96274" w:rsidRDefault="00B96274" w:rsidP="00B96274">
      <w:pPr>
        <w:rPr>
          <w:sz w:val="24"/>
          <w:szCs w:val="24"/>
        </w:rPr>
      </w:pPr>
      <w:r w:rsidRPr="00B96274">
        <w:rPr>
          <w:sz w:val="24"/>
          <w:szCs w:val="24"/>
        </w:rPr>
        <w:t>El archivo de Excel se encuentra en la carpeta con el nombre del Título</w:t>
      </w:r>
      <w:r>
        <w:rPr>
          <w:sz w:val="24"/>
          <w:szCs w:val="24"/>
        </w:rPr>
        <w:t>.</w:t>
      </w:r>
    </w:p>
    <w:p w14:paraId="4AEBA61A" w14:textId="77777777" w:rsidR="00751353" w:rsidRPr="00751353" w:rsidRDefault="00751353" w:rsidP="00751353"/>
    <w:p w14:paraId="02B2822A" w14:textId="15383C09" w:rsidR="004F4FB1" w:rsidRDefault="004F4FB1" w:rsidP="00D91FF6">
      <w:pPr>
        <w:rPr>
          <w:sz w:val="24"/>
          <w:szCs w:val="24"/>
        </w:rPr>
      </w:pPr>
    </w:p>
    <w:p w14:paraId="2963D048" w14:textId="2B2B0E86" w:rsidR="004F4FB1" w:rsidRDefault="00751353" w:rsidP="00751353">
      <w:pPr>
        <w:pStyle w:val="Ttulo2"/>
        <w:jc w:val="center"/>
      </w:pPr>
      <w:bookmarkStart w:id="11" w:name="_Toc121862089"/>
      <w:r>
        <w:t>herramientas utilizadas</w:t>
      </w:r>
      <w:bookmarkEnd w:id="11"/>
    </w:p>
    <w:p w14:paraId="2DD90438" w14:textId="5610D0FC" w:rsidR="00751353" w:rsidRDefault="00751353" w:rsidP="00751353">
      <w:pPr>
        <w:rPr>
          <w:sz w:val="24"/>
          <w:szCs w:val="24"/>
        </w:rPr>
      </w:pPr>
      <w:r w:rsidRPr="00751353">
        <w:rPr>
          <w:sz w:val="24"/>
          <w:szCs w:val="24"/>
        </w:rPr>
        <w:t>Para la creación de la Base de Datos se utilizó el sistema de gestión de base de datos denominada MySQL con el programa workbrench.</w:t>
      </w:r>
    </w:p>
    <w:p w14:paraId="5E2E2F2F" w14:textId="2CD4FD89" w:rsidR="00B96274" w:rsidRDefault="00B96274" w:rsidP="00751353">
      <w:pPr>
        <w:rPr>
          <w:sz w:val="24"/>
          <w:szCs w:val="24"/>
        </w:rPr>
      </w:pPr>
    </w:p>
    <w:p w14:paraId="020F33FC" w14:textId="63A9337B" w:rsidR="00B96274" w:rsidRPr="00751353" w:rsidRDefault="00B96274" w:rsidP="00751353">
      <w:pPr>
        <w:rPr>
          <w:sz w:val="24"/>
          <w:szCs w:val="24"/>
        </w:rPr>
      </w:pPr>
      <w:r>
        <w:rPr>
          <w:sz w:val="24"/>
          <w:szCs w:val="24"/>
        </w:rPr>
        <w:t>La herramienta utilizada para validar informes fueron las tablas dinámicas en Excel.</w:t>
      </w:r>
    </w:p>
    <w:sectPr w:rsidR="00B96274" w:rsidRPr="00751353" w:rsidSect="00E37F9F">
      <w:headerReference w:type="default" r:id="rId13"/>
      <w:footerReference w:type="default" r:id="rId14"/>
      <w:headerReference w:type="first" r:id="rId15"/>
      <w:pgSz w:w="11906" w:h="16838" w:code="9"/>
      <w:pgMar w:top="1474" w:right="1440" w:bottom="1588"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22144" w14:textId="77777777" w:rsidR="00DE0A57" w:rsidRDefault="00DE0A57">
      <w:r>
        <w:separator/>
      </w:r>
    </w:p>
    <w:p w14:paraId="6873078A" w14:textId="77777777" w:rsidR="00DE0A57" w:rsidRDefault="00DE0A57"/>
  </w:endnote>
  <w:endnote w:type="continuationSeparator" w:id="0">
    <w:p w14:paraId="1C6C1803" w14:textId="77777777" w:rsidR="00DE0A57" w:rsidRDefault="00DE0A57">
      <w:r>
        <w:continuationSeparator/>
      </w:r>
    </w:p>
    <w:p w14:paraId="79E1F950" w14:textId="77777777" w:rsidR="00DE0A57" w:rsidRDefault="00DE0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1354"/>
      <w:gridCol w:w="6318"/>
      <w:gridCol w:w="1354"/>
    </w:tblGrid>
    <w:tr w:rsidR="00907CBB" w14:paraId="67DA1EE2" w14:textId="77777777" w:rsidTr="00B87079">
      <w:sdt>
        <w:sdtPr>
          <w:alias w:val="Escriba la fecha:"/>
          <w:tag w:val="Escriba la fecha:"/>
          <w:id w:val="392159378"/>
          <w:placeholder>
            <w:docPart w:val="3AB63F374B1B4227A978E82C0296E284"/>
          </w:placeholder>
          <w:temporary/>
          <w:showingPlcHdr/>
        </w:sdtPr>
        <w:sdtContent>
          <w:tc>
            <w:tcPr>
              <w:tcW w:w="750" w:type="pct"/>
            </w:tcPr>
            <w:p w14:paraId="42EC1266" w14:textId="77777777" w:rsidR="00907CBB" w:rsidRDefault="00B85124">
              <w:pPr>
                <w:pStyle w:val="Piedepgina"/>
              </w:pPr>
              <w:r>
                <w:rPr>
                  <w:lang w:bidi="es-ES"/>
                </w:rPr>
                <w:t>Fecha</w:t>
              </w:r>
            </w:p>
          </w:tc>
        </w:sdtContent>
      </w:sdt>
      <w:tc>
        <w:tcPr>
          <w:tcW w:w="3500" w:type="pct"/>
        </w:tcPr>
        <w:p w14:paraId="758A9E5B" w14:textId="1062A9F8" w:rsidR="00907CBB" w:rsidRDefault="00E7731D" w:rsidP="00B87079">
          <w:pPr>
            <w:pStyle w:val="Piedepgina"/>
            <w:jc w:val="center"/>
          </w:pPr>
          <w:sdt>
            <w:sdtPr>
              <w:alias w:val="Título:"/>
              <w:tag w:val="Título:"/>
              <w:id w:val="-1362200171"/>
              <w:placeholder>
                <w:docPart w:val="BF2137CBCAEF484A9B1F57DC8F782A00"/>
              </w:placeholder>
              <w:dataBinding w:prefixMappings="xmlns:ns0='http://purl.org/dc/elements/1.1/' xmlns:ns1='http://schemas.openxmlformats.org/package/2006/metadata/core-properties' " w:xpath="/ns1:coreProperties[1]/ns1:keywords[1]" w:storeItemID="{6C3C8BC8-F283-45AE-878A-BAB7291924A1}"/>
              <w:text/>
            </w:sdtPr>
            <w:sdtContent>
              <w:r w:rsidR="0013762E">
                <w:t>PROYECTO NÓMINA</w:t>
              </w:r>
            </w:sdtContent>
          </w:sdt>
        </w:p>
      </w:tc>
      <w:tc>
        <w:tcPr>
          <w:tcW w:w="750" w:type="pct"/>
        </w:tcPr>
        <w:p w14:paraId="61E9F7F3" w14:textId="77777777" w:rsidR="00907CBB" w:rsidRDefault="00107CB6">
          <w:pPr>
            <w:pStyle w:val="Piedepgina"/>
            <w:jc w:val="right"/>
          </w:pPr>
          <w:r>
            <w:rPr>
              <w:lang w:bidi="es-ES"/>
            </w:rPr>
            <w:fldChar w:fldCharType="begin"/>
          </w:r>
          <w:r>
            <w:rPr>
              <w:lang w:bidi="es-ES"/>
            </w:rPr>
            <w:instrText xml:space="preserve"> PAGE  \* Arabic </w:instrText>
          </w:r>
          <w:r>
            <w:rPr>
              <w:lang w:bidi="es-ES"/>
            </w:rPr>
            <w:fldChar w:fldCharType="separate"/>
          </w:r>
          <w:r w:rsidR="00DD6D92">
            <w:rPr>
              <w:noProof/>
              <w:lang w:bidi="es-ES"/>
            </w:rPr>
            <w:t>3</w:t>
          </w:r>
          <w:r>
            <w:rPr>
              <w:lang w:bidi="es-ES"/>
            </w:rPr>
            <w:fldChar w:fldCharType="end"/>
          </w:r>
        </w:p>
      </w:tc>
    </w:tr>
  </w:tbl>
  <w:p w14:paraId="35DFBCBD" w14:textId="77777777" w:rsidR="00907CBB" w:rsidRDefault="00907CB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2F3C" w14:textId="77777777" w:rsidR="00DE0A57" w:rsidRDefault="00DE0A57">
      <w:r>
        <w:separator/>
      </w:r>
    </w:p>
    <w:p w14:paraId="7958FCC4" w14:textId="77777777" w:rsidR="00DE0A57" w:rsidRDefault="00DE0A57"/>
  </w:footnote>
  <w:footnote w:type="continuationSeparator" w:id="0">
    <w:p w14:paraId="3F0C3765" w14:textId="77777777" w:rsidR="00DE0A57" w:rsidRDefault="00DE0A57">
      <w:r>
        <w:continuationSeparator/>
      </w:r>
    </w:p>
    <w:p w14:paraId="52B5F9DA" w14:textId="77777777" w:rsidR="00DE0A57" w:rsidRDefault="00DE0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71753" w14:textId="77777777" w:rsidR="00907CBB" w:rsidRDefault="00E7731D">
    <w:pPr>
      <w:pStyle w:val="Encabezado"/>
    </w:pPr>
    <w:sdt>
      <w:sdtPr>
        <w:alias w:val="Confidencial:"/>
        <w:tag w:val="Confidencial:"/>
        <w:id w:val="301278326"/>
        <w:placeholder>
          <w:docPart w:val="1A33D04587384BB49525C9D4A7B3E21F"/>
        </w:placeholder>
        <w:temporary/>
        <w:showingPlcHdr/>
      </w:sdtPr>
      <w:sdtContent>
        <w:r w:rsidR="00B85124">
          <w:rPr>
            <w:lang w:bidi="es-ES"/>
          </w:rPr>
          <w:t>Confidencial</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D7D29" w14:textId="115B4488" w:rsidR="00736E05" w:rsidRDefault="0005695E">
    <w:pPr>
      <w:pStyle w:val="Encabezado"/>
    </w:pPr>
    <w:r>
      <w:rPr>
        <w:noProof/>
      </w:rPr>
      <mc:AlternateContent>
        <mc:Choice Requires="wpg">
          <w:drawing>
            <wp:anchor distT="0" distB="0" distL="114300" distR="114300" simplePos="0" relativeHeight="251659264" behindDoc="1" locked="0" layoutInCell="1" allowOverlap="1" wp14:anchorId="02693A1C" wp14:editId="3F61432F">
              <wp:simplePos x="0" y="0"/>
              <wp:positionH relativeFrom="page">
                <wp:posOffset>352425</wp:posOffset>
              </wp:positionH>
              <wp:positionV relativeFrom="page">
                <wp:posOffset>457200</wp:posOffset>
              </wp:positionV>
              <wp:extent cx="219075" cy="9719310"/>
              <wp:effectExtent l="0" t="0" r="0" b="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9" name="Rectángulo 3" descr="Barra lateral decorativa"/>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ángulo 5" descr="Barra lateral decorativa"/>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46AF61FF" id="Grupo 4" o:spid="_x0000_s1026" style="position:absolute;margin-left:27.75pt;margin-top:36pt;width:17.25pt;height:765.3pt;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">
              <v:rect id="Rectángulo 3" o:spid="_x0000_s1027" alt="Barra lateral decorativa"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" fillcolor="#dd8047 [3205]" stroked="f" strokeweight="1pt"/>
              <v:rect id="Rectángulo 5" o:spid="_x0000_s1028" alt="Barra lateral decorativa"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6D6D20"/>
    <w:multiLevelType w:val="hybridMultilevel"/>
    <w:tmpl w:val="B4DE4594"/>
    <w:lvl w:ilvl="0" w:tplc="A8B0EC6A">
      <w:start w:val="1"/>
      <w:numFmt w:val="bullet"/>
      <w:pStyle w:val="Listaconvieta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C24F7"/>
    <w:multiLevelType w:val="hybridMultilevel"/>
    <w:tmpl w:val="41EA1C1A"/>
    <w:lvl w:ilvl="0" w:tplc="732E41B6">
      <w:numFmt w:val="bullet"/>
      <w:lvlText w:val="-"/>
      <w:lvlJc w:val="left"/>
      <w:pPr>
        <w:ind w:left="1080" w:hanging="360"/>
      </w:pPr>
      <w:rPr>
        <w:rFonts w:ascii="Calibri" w:eastAsiaTheme="minorEastAsia" w:hAnsi="Calibri" w:cs="Calibri"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420621E3"/>
    <w:multiLevelType w:val="hybridMultilevel"/>
    <w:tmpl w:val="706072A6"/>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3" w15:restartNumberingAfterBreak="0">
    <w:nsid w:val="486F1B87"/>
    <w:multiLevelType w:val="hybridMultilevel"/>
    <w:tmpl w:val="911A0580"/>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4" w15:restartNumberingAfterBreak="0">
    <w:nsid w:val="4AD6399E"/>
    <w:multiLevelType w:val="hybridMultilevel"/>
    <w:tmpl w:val="5C7200EA"/>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5" w15:restartNumberingAfterBreak="0">
    <w:nsid w:val="7C005DD9"/>
    <w:multiLevelType w:val="hybridMultilevel"/>
    <w:tmpl w:val="1CB46828"/>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num w:numId="1" w16cid:durableId="1504316033">
    <w:abstractNumId w:val="9"/>
  </w:num>
  <w:num w:numId="2" w16cid:durableId="1256590683">
    <w:abstractNumId w:val="10"/>
  </w:num>
  <w:num w:numId="3" w16cid:durableId="1857231425">
    <w:abstractNumId w:val="7"/>
  </w:num>
  <w:num w:numId="4" w16cid:durableId="1745687896">
    <w:abstractNumId w:val="6"/>
  </w:num>
  <w:num w:numId="5" w16cid:durableId="2126777266">
    <w:abstractNumId w:val="5"/>
  </w:num>
  <w:num w:numId="6" w16cid:durableId="2141026761">
    <w:abstractNumId w:val="4"/>
  </w:num>
  <w:num w:numId="7" w16cid:durableId="287711118">
    <w:abstractNumId w:val="8"/>
  </w:num>
  <w:num w:numId="8" w16cid:durableId="179440099">
    <w:abstractNumId w:val="3"/>
  </w:num>
  <w:num w:numId="9" w16cid:durableId="967856987">
    <w:abstractNumId w:val="2"/>
  </w:num>
  <w:num w:numId="10" w16cid:durableId="210306708">
    <w:abstractNumId w:val="1"/>
  </w:num>
  <w:num w:numId="11" w16cid:durableId="1963030467">
    <w:abstractNumId w:val="0"/>
  </w:num>
  <w:num w:numId="12" w16cid:durableId="1553271746">
    <w:abstractNumId w:val="12"/>
  </w:num>
  <w:num w:numId="13" w16cid:durableId="102311052">
    <w:abstractNumId w:val="14"/>
  </w:num>
  <w:num w:numId="14" w16cid:durableId="530656545">
    <w:abstractNumId w:val="15"/>
  </w:num>
  <w:num w:numId="15" w16cid:durableId="624039988">
    <w:abstractNumId w:val="13"/>
  </w:num>
  <w:num w:numId="16" w16cid:durableId="19109914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565"/>
    <w:rsid w:val="0005695E"/>
    <w:rsid w:val="00067E02"/>
    <w:rsid w:val="000E1599"/>
    <w:rsid w:val="000F7132"/>
    <w:rsid w:val="00107CB6"/>
    <w:rsid w:val="0013333F"/>
    <w:rsid w:val="0013762E"/>
    <w:rsid w:val="00193898"/>
    <w:rsid w:val="001E1916"/>
    <w:rsid w:val="001F1E09"/>
    <w:rsid w:val="002B21AE"/>
    <w:rsid w:val="00312612"/>
    <w:rsid w:val="00312DD5"/>
    <w:rsid w:val="0033593E"/>
    <w:rsid w:val="003E4FEC"/>
    <w:rsid w:val="004534A5"/>
    <w:rsid w:val="004566FA"/>
    <w:rsid w:val="00495232"/>
    <w:rsid w:val="00496565"/>
    <w:rsid w:val="004A188D"/>
    <w:rsid w:val="004A4EC4"/>
    <w:rsid w:val="004F4FB1"/>
    <w:rsid w:val="005331CA"/>
    <w:rsid w:val="005504AE"/>
    <w:rsid w:val="00580299"/>
    <w:rsid w:val="005C7167"/>
    <w:rsid w:val="005F5FCB"/>
    <w:rsid w:val="00660B21"/>
    <w:rsid w:val="006B2CAC"/>
    <w:rsid w:val="006F7381"/>
    <w:rsid w:val="00714CE5"/>
    <w:rsid w:val="007225FB"/>
    <w:rsid w:val="00736E05"/>
    <w:rsid w:val="00751353"/>
    <w:rsid w:val="007A4F12"/>
    <w:rsid w:val="00822A8D"/>
    <w:rsid w:val="00831731"/>
    <w:rsid w:val="00852FE0"/>
    <w:rsid w:val="00874542"/>
    <w:rsid w:val="00907CBB"/>
    <w:rsid w:val="00913AE4"/>
    <w:rsid w:val="00976A9B"/>
    <w:rsid w:val="0099384F"/>
    <w:rsid w:val="009A32A1"/>
    <w:rsid w:val="009F3755"/>
    <w:rsid w:val="00A130B6"/>
    <w:rsid w:val="00A72CC5"/>
    <w:rsid w:val="00AB4B20"/>
    <w:rsid w:val="00B14F60"/>
    <w:rsid w:val="00B55F12"/>
    <w:rsid w:val="00B56299"/>
    <w:rsid w:val="00B7223D"/>
    <w:rsid w:val="00B85124"/>
    <w:rsid w:val="00B87079"/>
    <w:rsid w:val="00B96274"/>
    <w:rsid w:val="00C41938"/>
    <w:rsid w:val="00C45909"/>
    <w:rsid w:val="00C64B77"/>
    <w:rsid w:val="00CA57E8"/>
    <w:rsid w:val="00CB5473"/>
    <w:rsid w:val="00CD3C45"/>
    <w:rsid w:val="00CF33F1"/>
    <w:rsid w:val="00D4546C"/>
    <w:rsid w:val="00D66ACC"/>
    <w:rsid w:val="00D91FF6"/>
    <w:rsid w:val="00DA0B66"/>
    <w:rsid w:val="00DA0BD9"/>
    <w:rsid w:val="00DD6D92"/>
    <w:rsid w:val="00DE0A57"/>
    <w:rsid w:val="00E056D5"/>
    <w:rsid w:val="00E279B8"/>
    <w:rsid w:val="00E37F9F"/>
    <w:rsid w:val="00E756E6"/>
    <w:rsid w:val="00E7731D"/>
    <w:rsid w:val="00EA05B8"/>
    <w:rsid w:val="00EB203B"/>
    <w:rsid w:val="00ED7F4D"/>
    <w:rsid w:val="00F064DC"/>
    <w:rsid w:val="00F8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405B17"/>
  <w15:docId w15:val="{8BFEC02E-69D1-4D32-9C93-DB8122492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es-ES"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33F"/>
    <w:pPr>
      <w:spacing w:after="120" w:line="240" w:lineRule="auto"/>
      <w:ind w:left="72" w:right="72"/>
    </w:pPr>
  </w:style>
  <w:style w:type="paragraph" w:styleId="Ttulo1">
    <w:name w:val="heading 1"/>
    <w:basedOn w:val="Normal"/>
    <w:next w:val="Normal"/>
    <w:link w:val="Ttulo1C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Ttulo2">
    <w:name w:val="heading 2"/>
    <w:basedOn w:val="Normal"/>
    <w:next w:val="Normal"/>
    <w:link w:val="Ttulo2C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Ttulo3">
    <w:name w:val="heading 3"/>
    <w:basedOn w:val="Normal"/>
    <w:next w:val="Normal"/>
    <w:link w:val="Ttulo3C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Ttulo4">
    <w:name w:val="heading 4"/>
    <w:basedOn w:val="Normal"/>
    <w:next w:val="Normal"/>
    <w:link w:val="Ttulo4C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Ttulo5">
    <w:name w:val="heading 5"/>
    <w:basedOn w:val="Normal"/>
    <w:next w:val="Normal"/>
    <w:link w:val="Ttulo5C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Ttulo6">
    <w:name w:val="heading 6"/>
    <w:basedOn w:val="Normal"/>
    <w:next w:val="Normal"/>
    <w:link w:val="Ttulo6C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Ttulo9">
    <w:name w:val="heading 9"/>
    <w:basedOn w:val="Normal"/>
    <w:next w:val="Normal"/>
    <w:link w:val="Ttulo9C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13333F"/>
    <w:rPr>
      <w:rFonts w:asciiTheme="majorHAnsi" w:eastAsiaTheme="majorEastAsia" w:hAnsiTheme="majorHAnsi" w:cstheme="majorBidi"/>
      <w:caps/>
      <w:color w:val="355D7E" w:themeColor="accent1" w:themeShade="80"/>
      <w:sz w:val="28"/>
      <w:szCs w:val="28"/>
    </w:rPr>
  </w:style>
  <w:style w:type="character" w:customStyle="1" w:styleId="Ttulo2Car">
    <w:name w:val="Título 2 Car"/>
    <w:basedOn w:val="Fuentedeprrafopredeter"/>
    <w:link w:val="Ttulo2"/>
    <w:uiPriority w:val="1"/>
    <w:rsid w:val="0013333F"/>
    <w:rPr>
      <w:rFonts w:asciiTheme="majorHAnsi" w:eastAsiaTheme="majorEastAsia" w:hAnsiTheme="majorHAnsi" w:cstheme="majorBidi"/>
      <w:caps/>
      <w:color w:val="B85A22" w:themeColor="accent2" w:themeShade="BF"/>
      <w:sz w:val="24"/>
      <w:szCs w:val="24"/>
    </w:rPr>
  </w:style>
  <w:style w:type="character" w:customStyle="1" w:styleId="Ttulo3Car">
    <w:name w:val="Título 3 Car"/>
    <w:basedOn w:val="Fuentedeprrafopredeter"/>
    <w:link w:val="Ttulo3"/>
    <w:uiPriority w:val="1"/>
    <w:rsid w:val="0013333F"/>
    <w:rPr>
      <w:rFonts w:asciiTheme="majorHAnsi" w:eastAsiaTheme="majorEastAsia" w:hAnsiTheme="majorHAnsi" w:cstheme="majorBidi"/>
      <w:caps/>
      <w:color w:val="555A3C" w:themeColor="accent3" w:themeShade="80"/>
    </w:rPr>
  </w:style>
  <w:style w:type="character" w:customStyle="1" w:styleId="Ttulo4Car">
    <w:name w:val="Título 4 Car"/>
    <w:basedOn w:val="Fuentedeprrafopredeter"/>
    <w:link w:val="Ttulo4"/>
    <w:uiPriority w:val="9"/>
    <w:semiHidden/>
    <w:rPr>
      <w:rFonts w:asciiTheme="majorHAnsi" w:eastAsiaTheme="majorEastAsia" w:hAnsiTheme="majorHAnsi" w:cstheme="majorBidi"/>
      <w:caps/>
      <w:sz w:val="24"/>
      <w:szCs w:val="24"/>
    </w:rPr>
  </w:style>
  <w:style w:type="character" w:customStyle="1" w:styleId="Ttulo5Car">
    <w:name w:val="Título 5 Car"/>
    <w:basedOn w:val="Fuentedeprrafopredeter"/>
    <w:link w:val="Ttulo5"/>
    <w:uiPriority w:val="9"/>
    <w:semiHidden/>
    <w:rPr>
      <w:rFonts w:asciiTheme="majorHAnsi" w:eastAsiaTheme="majorEastAsia" w:hAnsiTheme="majorHAnsi" w:cstheme="majorBidi"/>
      <w:i/>
      <w:iCs/>
      <w:caps/>
      <w:sz w:val="24"/>
      <w:szCs w:val="24"/>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Ttulo9Car">
    <w:name w:val="Título 9 Car"/>
    <w:basedOn w:val="Fuentedeprrafopredeter"/>
    <w:link w:val="Ttulo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Descripcin">
    <w:name w:val="caption"/>
    <w:basedOn w:val="Normal"/>
    <w:next w:val="Normal"/>
    <w:uiPriority w:val="35"/>
    <w:semiHidden/>
    <w:unhideWhenUsed/>
    <w:qFormat/>
    <w:rPr>
      <w:b/>
      <w:bCs/>
      <w:smallCaps/>
      <w:color w:val="595959" w:themeColor="text1" w:themeTint="A6"/>
    </w:rPr>
  </w:style>
  <w:style w:type="paragraph" w:styleId="Ttulo">
    <w:name w:val="Title"/>
    <w:basedOn w:val="Normal"/>
    <w:next w:val="Normal"/>
    <w:link w:val="TtuloC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tuloCar">
    <w:name w:val="Título Car"/>
    <w:basedOn w:val="Fuentedeprrafopredeter"/>
    <w:link w:val="Ttulo"/>
    <w:uiPriority w:val="1"/>
    <w:rsid w:val="0013333F"/>
    <w:rPr>
      <w:rFonts w:asciiTheme="majorHAnsi" w:eastAsiaTheme="majorEastAsia" w:hAnsiTheme="majorHAnsi" w:cstheme="majorBidi"/>
      <w:caps/>
      <w:color w:val="B85A22" w:themeColor="accent2" w:themeShade="BF"/>
      <w:sz w:val="52"/>
      <w:szCs w:val="52"/>
    </w:rPr>
  </w:style>
  <w:style w:type="paragraph" w:styleId="Subttulo">
    <w:name w:val="Subtitle"/>
    <w:basedOn w:val="Normal"/>
    <w:next w:val="Normal"/>
    <w:link w:val="SubttuloCar"/>
    <w:uiPriority w:val="1"/>
    <w:qFormat/>
    <w:pPr>
      <w:jc w:val="right"/>
    </w:pPr>
    <w:rPr>
      <w:rFonts w:asciiTheme="majorHAnsi" w:eastAsiaTheme="majorEastAsia" w:hAnsiTheme="majorHAnsi" w:cstheme="majorBidi"/>
      <w:caps/>
      <w:sz w:val="28"/>
      <w:szCs w:val="28"/>
    </w:rPr>
  </w:style>
  <w:style w:type="character" w:customStyle="1" w:styleId="SubttuloCar">
    <w:name w:val="Subtítulo Car"/>
    <w:basedOn w:val="Fuentedeprrafopredeter"/>
    <w:link w:val="Subttulo"/>
    <w:uiPriority w:val="1"/>
    <w:rPr>
      <w:rFonts w:asciiTheme="majorHAnsi" w:eastAsiaTheme="majorEastAsia" w:hAnsiTheme="majorHAnsi" w:cstheme="majorBidi"/>
      <w:caps/>
      <w:sz w:val="28"/>
      <w:szCs w:val="28"/>
    </w:rPr>
  </w:style>
  <w:style w:type="paragraph" w:styleId="TtuloTDC">
    <w:name w:val="TOC Heading"/>
    <w:basedOn w:val="Ttulo1"/>
    <w:next w:val="Normal"/>
    <w:uiPriority w:val="39"/>
    <w:unhideWhenUsed/>
    <w:qFormat/>
    <w:pPr>
      <w:outlineLvl w:val="9"/>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3-nfasis11">
    <w:name w:val="Tabla de cuadrícula 3 - Énfasis 11"/>
    <w:basedOn w:val="Tabla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Tabladelista7concolores-nfasis11">
    <w:name w:val="Tabla de lista 7 con colores - Énfasis 11"/>
    <w:basedOn w:val="Tabla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5oscura-nfasis11">
    <w:name w:val="Tabla de cuadrícula 5 oscura - Énfasis 1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Tabladecuadrcula4-nfasis61">
    <w:name w:val="Tabla de cuadrícula 4 - Énfasis 61"/>
    <w:basedOn w:val="Tabla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Cuadrculadetablaclara1">
    <w:name w:val="Cuadrícula de tabla clara1"/>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21">
    <w:name w:val="Tabla normal 21"/>
    <w:basedOn w:val="Tabla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adelista2-nfasis11">
    <w:name w:val="Tabla de lista 2 - Énfasis 11"/>
    <w:basedOn w:val="Tabla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lista1clara-nfasis21">
    <w:name w:val="Tabla de lista 1 clara - Énfasis 21"/>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Textodelmarcadordeposicin">
    <w:name w:val="Placeholder Text"/>
    <w:basedOn w:val="Fuentedeprrafopredeter"/>
    <w:uiPriority w:val="99"/>
    <w:semiHidden/>
    <w:rsid w:val="0013333F"/>
    <w:rPr>
      <w:color w:val="595959" w:themeColor="text1" w:themeTint="A6"/>
    </w:rPr>
  </w:style>
  <w:style w:type="table" w:customStyle="1" w:styleId="Tabladecuadrcula4-nfasis11">
    <w:name w:val="Tabla de cuadrícula 4 - Énfasis 11"/>
    <w:basedOn w:val="Tabla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Tabladecuadrcula4-nfasis21">
    <w:name w:val="Tabla de cuadrícula 4 - Énfasis 21"/>
    <w:basedOn w:val="Tabla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normal41">
    <w:name w:val="Tabla normal 41"/>
    <w:basedOn w:val="Tabla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adecuadrcula1clara-nfasis61">
    <w:name w:val="Tabla de cuadrícula 1 clara - Énfasis 61"/>
    <w:basedOn w:val="Tabla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Tabladelista1clara-nfasis61">
    <w:name w:val="Tabla de lista 1 clara - Énfasis 61"/>
    <w:basedOn w:val="Tabla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Encabezado">
    <w:name w:val="header"/>
    <w:basedOn w:val="Normal"/>
    <w:link w:val="EncabezadoCar"/>
    <w:uiPriority w:val="2"/>
    <w:unhideWhenUsed/>
    <w:pPr>
      <w:spacing w:after="0"/>
      <w:jc w:val="right"/>
    </w:pPr>
  </w:style>
  <w:style w:type="character" w:customStyle="1" w:styleId="EncabezadoCar">
    <w:name w:val="Encabezado Car"/>
    <w:basedOn w:val="Fuentedeprrafopredeter"/>
    <w:link w:val="Encabezado"/>
    <w:uiPriority w:val="2"/>
  </w:style>
  <w:style w:type="paragraph" w:styleId="Piedepgina">
    <w:name w:val="footer"/>
    <w:basedOn w:val="Normal"/>
    <w:link w:val="PiedepginaCar"/>
    <w:uiPriority w:val="2"/>
    <w:unhideWhenUsed/>
    <w:pPr>
      <w:spacing w:after="0"/>
    </w:pPr>
  </w:style>
  <w:style w:type="character" w:customStyle="1" w:styleId="PiedepginaCar">
    <w:name w:val="Pie de página Car"/>
    <w:basedOn w:val="Fuentedeprrafopredeter"/>
    <w:link w:val="Piedepgina"/>
    <w:uiPriority w:val="2"/>
  </w:style>
  <w:style w:type="table" w:customStyle="1" w:styleId="Sinbordes">
    <w:name w:val="Sin bordes"/>
    <w:basedOn w:val="Tablanormal"/>
    <w:uiPriority w:val="99"/>
    <w:pPr>
      <w:spacing w:after="0" w:line="240" w:lineRule="auto"/>
    </w:pPr>
    <w:tblPr/>
  </w:style>
  <w:style w:type="table" w:customStyle="1" w:styleId="Tabladecuadrcula1clara-nfasis11">
    <w:name w:val="Tabla de cuadrícula 1 clara - Énfasis 11"/>
    <w:aliases w:val="Sample questionnaires table"/>
    <w:basedOn w:val="Tabla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Tabladecuadrcula2-nfasis11">
    <w:name w:val="Tabla de cuadrícula 2 - Énfasis 11"/>
    <w:basedOn w:val="Tabla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tipo">
    <w:name w:val="Logotipo"/>
    <w:basedOn w:val="Normal"/>
    <w:uiPriority w:val="1"/>
    <w:qFormat/>
    <w:rsid w:val="00E279B8"/>
    <w:pPr>
      <w:spacing w:before="5160" w:after="1440" w:line="720" w:lineRule="auto"/>
      <w:jc w:val="right"/>
    </w:pPr>
    <w:rPr>
      <w:noProof/>
      <w:color w:val="59473F" w:themeColor="text2" w:themeShade="BF"/>
      <w:sz w:val="52"/>
      <w:szCs w:val="52"/>
    </w:rP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hAnsi="Arial" w:cs="Arial"/>
      <w:vanish/>
      <w:sz w:val="16"/>
      <w:szCs w:val="16"/>
    </w:rPr>
  </w:style>
  <w:style w:type="paragraph" w:customStyle="1" w:styleId="Informacindecontacto">
    <w:name w:val="Información de contacto"/>
    <w:basedOn w:val="Normal"/>
    <w:uiPriority w:val="1"/>
    <w:qFormat/>
    <w:pPr>
      <w:spacing w:after="0"/>
      <w:jc w:val="right"/>
    </w:pPr>
    <w:rPr>
      <w:caps/>
    </w:rPr>
  </w:style>
  <w:style w:type="table" w:customStyle="1" w:styleId="Tabladecuadrcula3-nfasis31">
    <w:name w:val="Tabla de cuadrícula 3 - Énfasis 31"/>
    <w:basedOn w:val="Tabla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Tabladecuadrcula5oscura-nfasis31">
    <w:name w:val="Tabla de cuadrícula 5 oscura - Énfasis 31"/>
    <w:basedOn w:val="Tabla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Tabladecuadrcula1clara-nfasis31">
    <w:name w:val="Tabla de cuadrícula 1 clara - Énfasis 31"/>
    <w:basedOn w:val="Tabla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Textoennegrita">
    <w:name w:val="Strong"/>
    <w:basedOn w:val="Fuentedeprrafopredeter"/>
    <w:uiPriority w:val="1"/>
    <w:qFormat/>
    <w:rPr>
      <w:b/>
      <w:bCs/>
    </w:rPr>
  </w:style>
  <w:style w:type="paragraph" w:customStyle="1" w:styleId="Textodelatabla">
    <w:name w:val="Texto de la tabla"/>
    <w:basedOn w:val="Normal"/>
    <w:uiPriority w:val="1"/>
    <w:qFormat/>
    <w:pPr>
      <w:spacing w:before="120" w:after="0"/>
    </w:pPr>
  </w:style>
  <w:style w:type="table" w:customStyle="1" w:styleId="Tabladelista6concolores-nfasis21">
    <w:name w:val="Tabla de lista 6 con colores - Énfasis 21"/>
    <w:basedOn w:val="Tabla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Tabladecuadrcula1Claro-nfasis21">
    <w:name w:val="Tabla de cuadrícula 1 Claro - Énfasis 21"/>
    <w:basedOn w:val="Tabla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aconvietas">
    <w:name w:val="List Bullet"/>
    <w:basedOn w:val="Normal"/>
    <w:uiPriority w:val="1"/>
    <w:unhideWhenUsed/>
    <w:pPr>
      <w:numPr>
        <w:numId w:val="2"/>
      </w:numPr>
    </w:pPr>
  </w:style>
  <w:style w:type="paragraph" w:customStyle="1" w:styleId="Imagen">
    <w:name w:val="Imagen"/>
    <w:basedOn w:val="Normal"/>
    <w:qFormat/>
    <w:rsid w:val="00E279B8"/>
    <w:pPr>
      <w:spacing w:before="5760" w:after="0" w:line="720" w:lineRule="auto"/>
      <w:jc w:val="right"/>
    </w:pPr>
  </w:style>
  <w:style w:type="character" w:styleId="nfasisintenso">
    <w:name w:val="Intense Emphasis"/>
    <w:basedOn w:val="Fuentedeprrafopredeter"/>
    <w:uiPriority w:val="21"/>
    <w:semiHidden/>
    <w:unhideWhenUsed/>
    <w:rsid w:val="0013333F"/>
    <w:rPr>
      <w:i/>
      <w:iCs/>
      <w:color w:val="355D7E" w:themeColor="accent1" w:themeShade="80"/>
    </w:rPr>
  </w:style>
  <w:style w:type="paragraph" w:styleId="Citadestacada">
    <w:name w:val="Intense Quote"/>
    <w:basedOn w:val="Normal"/>
    <w:next w:val="Normal"/>
    <w:link w:val="CitadestacadaC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CitadestacadaCar">
    <w:name w:val="Cita destacada Car"/>
    <w:basedOn w:val="Fuentedeprrafopredeter"/>
    <w:link w:val="Citadestacada"/>
    <w:uiPriority w:val="30"/>
    <w:semiHidden/>
    <w:rsid w:val="0013333F"/>
    <w:rPr>
      <w:i/>
      <w:iCs/>
      <w:color w:val="355D7E" w:themeColor="accent1" w:themeShade="80"/>
    </w:rPr>
  </w:style>
  <w:style w:type="character" w:styleId="Referenciaintensa">
    <w:name w:val="Intense Reference"/>
    <w:basedOn w:val="Fuentedeprrafopredeter"/>
    <w:uiPriority w:val="32"/>
    <w:semiHidden/>
    <w:unhideWhenUsed/>
    <w:rsid w:val="0013333F"/>
    <w:rPr>
      <w:b/>
      <w:bCs/>
      <w:caps w:val="0"/>
      <w:smallCaps/>
      <w:color w:val="355D7E" w:themeColor="accent1" w:themeShade="80"/>
      <w:spacing w:val="5"/>
    </w:rPr>
  </w:style>
  <w:style w:type="paragraph" w:styleId="Textodebloque">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ipervnculo">
    <w:name w:val="Hyperlink"/>
    <w:basedOn w:val="Fuentedeprrafopredeter"/>
    <w:uiPriority w:val="99"/>
    <w:unhideWhenUsed/>
    <w:rsid w:val="0013333F"/>
    <w:rPr>
      <w:color w:val="7C5F1D" w:themeColor="accent4" w:themeShade="80"/>
      <w:u w:val="single"/>
    </w:rPr>
  </w:style>
  <w:style w:type="character" w:customStyle="1" w:styleId="Mencinnoresuelta">
    <w:name w:val="Mención no resuelta"/>
    <w:basedOn w:val="Fuentedeprrafopredeter"/>
    <w:uiPriority w:val="99"/>
    <w:semiHidden/>
    <w:unhideWhenUsed/>
    <w:rsid w:val="0013333F"/>
    <w:rPr>
      <w:color w:val="595959" w:themeColor="text1" w:themeTint="A6"/>
      <w:shd w:val="clear" w:color="auto" w:fill="E6E6E6"/>
    </w:rPr>
  </w:style>
  <w:style w:type="paragraph" w:styleId="Textodeglobo">
    <w:name w:val="Balloon Text"/>
    <w:basedOn w:val="Normal"/>
    <w:link w:val="TextodegloboCar"/>
    <w:uiPriority w:val="99"/>
    <w:semiHidden/>
    <w:unhideWhenUsed/>
    <w:rsid w:val="00DD6D92"/>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6D92"/>
    <w:rPr>
      <w:rFonts w:ascii="Tahoma" w:hAnsi="Tahoma" w:cs="Tahoma"/>
      <w:sz w:val="16"/>
      <w:szCs w:val="16"/>
    </w:rPr>
  </w:style>
  <w:style w:type="paragraph" w:styleId="Prrafodelista">
    <w:name w:val="List Paragraph"/>
    <w:basedOn w:val="Normal"/>
    <w:uiPriority w:val="34"/>
    <w:qFormat/>
    <w:rsid w:val="0013762E"/>
    <w:pPr>
      <w:ind w:left="720"/>
      <w:contextualSpacing/>
    </w:pPr>
  </w:style>
  <w:style w:type="paragraph" w:styleId="Sinespaciado">
    <w:name w:val="No Spacing"/>
    <w:link w:val="SinespaciadoCar"/>
    <w:uiPriority w:val="1"/>
    <w:qFormat/>
    <w:rsid w:val="00CA57E8"/>
    <w:pPr>
      <w:spacing w:after="0" w:line="240" w:lineRule="auto"/>
    </w:pPr>
    <w:rPr>
      <w:kern w:val="0"/>
      <w:lang w:val="es-MX" w:eastAsia="es-MX"/>
    </w:rPr>
  </w:style>
  <w:style w:type="character" w:customStyle="1" w:styleId="SinespaciadoCar">
    <w:name w:val="Sin espaciado Car"/>
    <w:basedOn w:val="Fuentedeprrafopredeter"/>
    <w:link w:val="Sinespaciado"/>
    <w:uiPriority w:val="1"/>
    <w:rsid w:val="00CA57E8"/>
    <w:rPr>
      <w:kern w:val="0"/>
      <w:lang w:val="es-MX" w:eastAsia="es-MX"/>
    </w:rPr>
  </w:style>
  <w:style w:type="paragraph" w:styleId="TDC2">
    <w:name w:val="toc 2"/>
    <w:basedOn w:val="Normal"/>
    <w:next w:val="Normal"/>
    <w:autoRedefine/>
    <w:uiPriority w:val="39"/>
    <w:unhideWhenUsed/>
    <w:rsid w:val="00B96274"/>
    <w:pPr>
      <w:spacing w:after="100" w:line="259" w:lineRule="auto"/>
      <w:ind w:left="220" w:right="0"/>
    </w:pPr>
    <w:rPr>
      <w:rFonts w:cs="Times New Roman"/>
      <w:kern w:val="0"/>
      <w:lang w:val="es-MX" w:eastAsia="es-MX"/>
    </w:rPr>
  </w:style>
  <w:style w:type="paragraph" w:styleId="TDC1">
    <w:name w:val="toc 1"/>
    <w:basedOn w:val="Normal"/>
    <w:next w:val="Normal"/>
    <w:autoRedefine/>
    <w:uiPriority w:val="39"/>
    <w:unhideWhenUsed/>
    <w:rsid w:val="00B96274"/>
    <w:pPr>
      <w:tabs>
        <w:tab w:val="right" w:leader="hyphen" w:pos="9016"/>
      </w:tabs>
      <w:spacing w:after="100" w:line="259" w:lineRule="auto"/>
      <w:ind w:left="0" w:right="0"/>
    </w:pPr>
    <w:rPr>
      <w:rFonts w:cs="Times New Roman"/>
      <w:b/>
      <w:bCs/>
      <w:noProof/>
      <w:kern w:val="0"/>
      <w:lang w:val="es-MX" w:eastAsia="es-MX"/>
    </w:rPr>
  </w:style>
  <w:style w:type="paragraph" w:styleId="TDC3">
    <w:name w:val="toc 3"/>
    <w:basedOn w:val="Normal"/>
    <w:next w:val="Normal"/>
    <w:autoRedefine/>
    <w:uiPriority w:val="39"/>
    <w:unhideWhenUsed/>
    <w:rsid w:val="00B96274"/>
    <w:pPr>
      <w:spacing w:after="100" w:line="259" w:lineRule="auto"/>
      <w:ind w:left="440" w:right="0"/>
    </w:pPr>
    <w:rPr>
      <w:rFonts w:cs="Times New Roman"/>
      <w:kern w:val="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Plan%20de%20comunicaci&#243;n%20de%20proyecto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70558FBCDF14699BA8A989B9C4C8A6A"/>
        <w:category>
          <w:name w:val="General"/>
          <w:gallery w:val="placeholder"/>
        </w:category>
        <w:types>
          <w:type w:val="bbPlcHdr"/>
        </w:types>
        <w:behaviors>
          <w:behavior w:val="content"/>
        </w:behaviors>
        <w:guid w:val="{B035553A-11DE-4E7B-B93D-7895212089B4}"/>
      </w:docPartPr>
      <w:docPartBody>
        <w:p w:rsidR="009B1212" w:rsidRDefault="00142AAA">
          <w:pPr>
            <w:pStyle w:val="070558FBCDF14699BA8A989B9C4C8A6A"/>
          </w:pPr>
          <w:r>
            <w:rPr>
              <w:lang w:bidi="es-ES"/>
            </w:rPr>
            <w:t>Versión</w:t>
          </w:r>
        </w:p>
      </w:docPartBody>
    </w:docPart>
    <w:docPart>
      <w:docPartPr>
        <w:name w:val="AFE04C68C6AB43B9A06D0E80B3E26176"/>
        <w:category>
          <w:name w:val="General"/>
          <w:gallery w:val="placeholder"/>
        </w:category>
        <w:types>
          <w:type w:val="bbPlcHdr"/>
        </w:types>
        <w:behaviors>
          <w:behavior w:val="content"/>
        </w:behaviors>
        <w:guid w:val="{A31BA033-7613-40FF-BC5B-F097610E64FD}"/>
      </w:docPartPr>
      <w:docPartBody>
        <w:p w:rsidR="009B1212" w:rsidRDefault="00142AAA">
          <w:pPr>
            <w:pStyle w:val="AFE04C68C6AB43B9A06D0E80B3E26176"/>
          </w:pPr>
          <w:r>
            <w:rPr>
              <w:lang w:bidi="es-ES"/>
            </w:rPr>
            <w:t>fecha</w:t>
          </w:r>
        </w:p>
      </w:docPartBody>
    </w:docPart>
    <w:docPart>
      <w:docPartPr>
        <w:name w:val="DF802E2686E94FE79CA2CEF12F4026EC"/>
        <w:category>
          <w:name w:val="General"/>
          <w:gallery w:val="placeholder"/>
        </w:category>
        <w:types>
          <w:type w:val="bbPlcHdr"/>
        </w:types>
        <w:behaviors>
          <w:behavior w:val="content"/>
        </w:behaviors>
        <w:guid w:val="{18B0DFFE-E906-40AC-8874-3CCB20A9AF3F}"/>
      </w:docPartPr>
      <w:docPartBody>
        <w:p w:rsidR="009B1212" w:rsidRDefault="00142AAA">
          <w:pPr>
            <w:pStyle w:val="DF802E2686E94FE79CA2CEF12F4026EC"/>
          </w:pPr>
          <w:r>
            <w:rPr>
              <w:lang w:bidi="es-ES"/>
            </w:rPr>
            <w:t>Presentador:</w:t>
          </w:r>
        </w:p>
      </w:docPartBody>
    </w:docPart>
    <w:docPart>
      <w:docPartPr>
        <w:name w:val="6FF70D9D7C6646D4BA5FA0613FE2BE28"/>
        <w:category>
          <w:name w:val="General"/>
          <w:gallery w:val="placeholder"/>
        </w:category>
        <w:types>
          <w:type w:val="bbPlcHdr"/>
        </w:types>
        <w:behaviors>
          <w:behavior w:val="content"/>
        </w:behaviors>
        <w:guid w:val="{900D2E8D-4077-4541-B8C7-62C0C362AB44}"/>
      </w:docPartPr>
      <w:docPartBody>
        <w:p w:rsidR="009B1212" w:rsidRDefault="00142AAA">
          <w:pPr>
            <w:pStyle w:val="6FF70D9D7C6646D4BA5FA0613FE2BE28"/>
          </w:pPr>
          <w:r>
            <w:rPr>
              <w:lang w:bidi="es-ES"/>
            </w:rPr>
            <w:t>Su nombre</w:t>
          </w:r>
        </w:p>
      </w:docPartBody>
    </w:docPart>
    <w:docPart>
      <w:docPartPr>
        <w:name w:val="38BAB4A913FD4B90B22C36183BEA257B"/>
        <w:category>
          <w:name w:val="General"/>
          <w:gallery w:val="placeholder"/>
        </w:category>
        <w:types>
          <w:type w:val="bbPlcHdr"/>
        </w:types>
        <w:behaviors>
          <w:behavior w:val="content"/>
        </w:behaviors>
        <w:guid w:val="{4531166B-EF6B-4113-A416-2B11F8858DDF}"/>
      </w:docPartPr>
      <w:docPartBody>
        <w:p w:rsidR="009B1212" w:rsidRDefault="00142AAA">
          <w:pPr>
            <w:pStyle w:val="38BAB4A913FD4B90B22C36183BEA257B"/>
          </w:pPr>
          <w:r>
            <w:rPr>
              <w:lang w:bidi="es-ES"/>
            </w:rPr>
            <w:t>nombre de la empresa</w:t>
          </w:r>
        </w:p>
      </w:docPartBody>
    </w:docPart>
    <w:docPart>
      <w:docPartPr>
        <w:name w:val="8F737104971B4BA2B69FA5150CAD6BF4"/>
        <w:category>
          <w:name w:val="General"/>
          <w:gallery w:val="placeholder"/>
        </w:category>
        <w:types>
          <w:type w:val="bbPlcHdr"/>
        </w:types>
        <w:behaviors>
          <w:behavior w:val="content"/>
        </w:behaviors>
        <w:guid w:val="{BD4D5611-EDA3-4FDD-8E22-CD6AD30A9D5C}"/>
      </w:docPartPr>
      <w:docPartBody>
        <w:p w:rsidR="009B1212" w:rsidRDefault="00142AAA">
          <w:pPr>
            <w:pStyle w:val="8F737104971B4BA2B69FA5150CAD6BF4"/>
          </w:pPr>
          <w:r>
            <w:rPr>
              <w:lang w:bidi="es-ES"/>
            </w:rPr>
            <w:t>Dirección de la empresa</w:t>
          </w:r>
        </w:p>
      </w:docPartBody>
    </w:docPart>
    <w:docPart>
      <w:docPartPr>
        <w:name w:val="1A33D04587384BB49525C9D4A7B3E21F"/>
        <w:category>
          <w:name w:val="General"/>
          <w:gallery w:val="placeholder"/>
        </w:category>
        <w:types>
          <w:type w:val="bbPlcHdr"/>
        </w:types>
        <w:behaviors>
          <w:behavior w:val="content"/>
        </w:behaviors>
        <w:guid w:val="{9A524642-84C0-40D4-B64E-C3B07826A597}"/>
      </w:docPartPr>
      <w:docPartBody>
        <w:p w:rsidR="009B1212" w:rsidRDefault="00142AAA">
          <w:pPr>
            <w:pStyle w:val="1A33D04587384BB49525C9D4A7B3E21F"/>
          </w:pPr>
          <w:r>
            <w:rPr>
              <w:lang w:bidi="es-ES"/>
            </w:rPr>
            <w:t>Objetivos</w:t>
          </w:r>
        </w:p>
      </w:docPartBody>
    </w:docPart>
    <w:docPart>
      <w:docPartPr>
        <w:name w:val="3AB63F374B1B4227A978E82C0296E284"/>
        <w:category>
          <w:name w:val="General"/>
          <w:gallery w:val="placeholder"/>
        </w:category>
        <w:types>
          <w:type w:val="bbPlcHdr"/>
        </w:types>
        <w:behaviors>
          <w:behavior w:val="content"/>
        </w:behaviors>
        <w:guid w:val="{BDBDF742-ABE7-4D72-8627-94398C39A386}"/>
      </w:docPartPr>
      <w:docPartBody>
        <w:p w:rsidR="009B1212" w:rsidRDefault="00142AAA">
          <w:pPr>
            <w:pStyle w:val="3AB63F374B1B4227A978E82C0296E284"/>
          </w:pPr>
          <w:r>
            <w:rPr>
              <w:lang w:bidi="es-ES"/>
            </w:rPr>
            <w:t>Nombre del cliente potencial</w:t>
          </w:r>
        </w:p>
      </w:docPartBody>
    </w:docPart>
    <w:docPart>
      <w:docPartPr>
        <w:name w:val="BF2137CBCAEF484A9B1F57DC8F782A00"/>
        <w:category>
          <w:name w:val="General"/>
          <w:gallery w:val="placeholder"/>
        </w:category>
        <w:types>
          <w:type w:val="bbPlcHdr"/>
        </w:types>
        <w:behaviors>
          <w:behavior w:val="content"/>
        </w:behaviors>
        <w:guid w:val="{46B8B890-C00F-43E4-809E-24D8B3F3E658}"/>
      </w:docPartPr>
      <w:docPartBody>
        <w:p w:rsidR="009B1212" w:rsidRDefault="00142AAA">
          <w:pPr>
            <w:pStyle w:val="BF2137CBCAEF484A9B1F57DC8F782A00"/>
          </w:pPr>
          <w:r>
            <w:rPr>
              <w:lang w:bidi="es-ES"/>
            </w:rPr>
            <w:t>Probabilidad</w:t>
          </w:r>
        </w:p>
      </w:docPartBody>
    </w:docPart>
    <w:docPart>
      <w:docPartPr>
        <w:name w:val="5D3959AC0AE94011970C2A7BF3AB7EB5"/>
        <w:category>
          <w:name w:val="General"/>
          <w:gallery w:val="placeholder"/>
        </w:category>
        <w:types>
          <w:type w:val="bbPlcHdr"/>
        </w:types>
        <w:behaviors>
          <w:behavior w:val="content"/>
        </w:behaviors>
        <w:guid w:val="{2B5B7925-7788-4745-8928-87FC638A537B}"/>
      </w:docPartPr>
      <w:docPartBody>
        <w:p w:rsidR="009B1212" w:rsidRDefault="00447BDC" w:rsidP="00447BDC">
          <w:pPr>
            <w:pStyle w:val="5D3959AC0AE94011970C2A7BF3AB7EB5"/>
          </w:pPr>
          <w:r>
            <w:rPr>
              <w:lang w:bidi="es-ES"/>
            </w:rPr>
            <w:t>Plan de comunicación del proyecto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BDC"/>
    <w:rsid w:val="00142AAA"/>
    <w:rsid w:val="00447BDC"/>
    <w:rsid w:val="0093617B"/>
    <w:rsid w:val="009B1212"/>
    <w:rsid w:val="00CE07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70558FBCDF14699BA8A989B9C4C8A6A">
    <w:name w:val="070558FBCDF14699BA8A989B9C4C8A6A"/>
  </w:style>
  <w:style w:type="paragraph" w:customStyle="1" w:styleId="0BF93CCA44C04FBF91FE5642C6578D7E">
    <w:name w:val="0BF93CCA44C04FBF91FE5642C6578D7E"/>
  </w:style>
  <w:style w:type="paragraph" w:customStyle="1" w:styleId="AFE04C68C6AB43B9A06D0E80B3E26176">
    <w:name w:val="AFE04C68C6AB43B9A06D0E80B3E26176"/>
  </w:style>
  <w:style w:type="paragraph" w:customStyle="1" w:styleId="DF802E2686E94FE79CA2CEF12F4026EC">
    <w:name w:val="DF802E2686E94FE79CA2CEF12F4026EC"/>
  </w:style>
  <w:style w:type="paragraph" w:customStyle="1" w:styleId="6FF70D9D7C6646D4BA5FA0613FE2BE28">
    <w:name w:val="6FF70D9D7C6646D4BA5FA0613FE2BE28"/>
  </w:style>
  <w:style w:type="paragraph" w:customStyle="1" w:styleId="38BAB4A913FD4B90B22C36183BEA257B">
    <w:name w:val="38BAB4A913FD4B90B22C36183BEA257B"/>
  </w:style>
  <w:style w:type="paragraph" w:customStyle="1" w:styleId="8F737104971B4BA2B69FA5150CAD6BF4">
    <w:name w:val="8F737104971B4BA2B69FA5150CAD6BF4"/>
  </w:style>
  <w:style w:type="paragraph" w:customStyle="1" w:styleId="8292C55E28C84A0683D7EAFD1C656C28">
    <w:name w:val="8292C55E28C84A0683D7EAFD1C656C28"/>
  </w:style>
  <w:style w:type="paragraph" w:customStyle="1" w:styleId="DF74A9FBC3AF4E1C826F8B2A534E2685">
    <w:name w:val="DF74A9FBC3AF4E1C826F8B2A534E2685"/>
  </w:style>
  <w:style w:type="paragraph" w:customStyle="1" w:styleId="459B1EFEC68C4E93B4F230261A379AF1">
    <w:name w:val="459B1EFEC68C4E93B4F230261A379AF1"/>
  </w:style>
  <w:style w:type="paragraph" w:customStyle="1" w:styleId="6E8C18B572734F69A57F9761574CF5C0">
    <w:name w:val="6E8C18B572734F69A57F9761574CF5C0"/>
  </w:style>
  <w:style w:type="paragraph" w:customStyle="1" w:styleId="35C6149A249C4C1E9FC851E1A1049263">
    <w:name w:val="35C6149A249C4C1E9FC851E1A1049263"/>
  </w:style>
  <w:style w:type="paragraph" w:customStyle="1" w:styleId="57F97D151245494199A8C9AF57B91D16">
    <w:name w:val="57F97D151245494199A8C9AF57B91D16"/>
  </w:style>
  <w:style w:type="paragraph" w:customStyle="1" w:styleId="B495CA5E87F842D092F383CE9DB2A9A4">
    <w:name w:val="B495CA5E87F842D092F383CE9DB2A9A4"/>
  </w:style>
  <w:style w:type="paragraph" w:customStyle="1" w:styleId="95F3A68F7CE444F38B2FCD47D464F67D">
    <w:name w:val="95F3A68F7CE444F38B2FCD47D464F67D"/>
  </w:style>
  <w:style w:type="paragraph" w:customStyle="1" w:styleId="CF6B9185CB1043AEAC42F0EEB63BC7B8">
    <w:name w:val="CF6B9185CB1043AEAC42F0EEB63BC7B8"/>
  </w:style>
  <w:style w:type="paragraph" w:customStyle="1" w:styleId="FC8E11918383495BA888FCF6AD0EE505">
    <w:name w:val="FC8E11918383495BA888FCF6AD0EE505"/>
  </w:style>
  <w:style w:type="paragraph" w:customStyle="1" w:styleId="10E50CC4F6A84155A3EAA6A5F16A9EB0">
    <w:name w:val="10E50CC4F6A84155A3EAA6A5F16A9EB0"/>
  </w:style>
  <w:style w:type="paragraph" w:customStyle="1" w:styleId="E68D3EBDAC3047D78F9BF891BAA413D4">
    <w:name w:val="E68D3EBDAC3047D78F9BF891BAA413D4"/>
  </w:style>
  <w:style w:type="paragraph" w:customStyle="1" w:styleId="07FC72DAE6F3434CBDB36B82D6175F72">
    <w:name w:val="07FC72DAE6F3434CBDB36B82D6175F72"/>
  </w:style>
  <w:style w:type="paragraph" w:customStyle="1" w:styleId="5527CB7747D3491AAEDEEFCCDBD2E208">
    <w:name w:val="5527CB7747D3491AAEDEEFCCDBD2E208"/>
  </w:style>
  <w:style w:type="paragraph" w:customStyle="1" w:styleId="BBD6314B80874AEBAA2184F0E128D663">
    <w:name w:val="BBD6314B80874AEBAA2184F0E128D663"/>
  </w:style>
  <w:style w:type="paragraph" w:customStyle="1" w:styleId="9489019C6A8B42BFA242515E79A49FD1">
    <w:name w:val="9489019C6A8B42BFA242515E79A49FD1"/>
  </w:style>
  <w:style w:type="paragraph" w:customStyle="1" w:styleId="CAB7C0AA142D4259B5E394ED784209C2">
    <w:name w:val="CAB7C0AA142D4259B5E394ED784209C2"/>
  </w:style>
  <w:style w:type="paragraph" w:customStyle="1" w:styleId="0080FF10723C4A988E0E24ED21FAAACC">
    <w:name w:val="0080FF10723C4A988E0E24ED21FAAACC"/>
  </w:style>
  <w:style w:type="paragraph" w:customStyle="1" w:styleId="208C9B1BAE044D70A19BF10AAC47542F">
    <w:name w:val="208C9B1BAE044D70A19BF10AAC47542F"/>
  </w:style>
  <w:style w:type="paragraph" w:customStyle="1" w:styleId="77D107C9A3584B448858ECE339D82889">
    <w:name w:val="77D107C9A3584B448858ECE339D82889"/>
  </w:style>
  <w:style w:type="paragraph" w:customStyle="1" w:styleId="BC2CDF096D83429CB35A7895686058D1">
    <w:name w:val="BC2CDF096D83429CB35A7895686058D1"/>
  </w:style>
  <w:style w:type="paragraph" w:customStyle="1" w:styleId="AD11158ED1884F088DB50BAD1DD13523">
    <w:name w:val="AD11158ED1884F088DB50BAD1DD13523"/>
  </w:style>
  <w:style w:type="paragraph" w:customStyle="1" w:styleId="82D6267FC5A643B88F55CB28034315F2">
    <w:name w:val="82D6267FC5A643B88F55CB28034315F2"/>
  </w:style>
  <w:style w:type="paragraph" w:customStyle="1" w:styleId="107A4B0E9DB44ECD9083AA0A48F3AC14">
    <w:name w:val="107A4B0E9DB44ECD9083AA0A48F3AC14"/>
  </w:style>
  <w:style w:type="paragraph" w:customStyle="1" w:styleId="2AFD180D3F2342AABE439C1AF736BDB7">
    <w:name w:val="2AFD180D3F2342AABE439C1AF736BDB7"/>
  </w:style>
  <w:style w:type="paragraph" w:customStyle="1" w:styleId="EA7F019D5C76440D849FD3016FF35797">
    <w:name w:val="EA7F019D5C76440D849FD3016FF35797"/>
  </w:style>
  <w:style w:type="paragraph" w:customStyle="1" w:styleId="7EF3DAE2246C4B20B0EBC0EAEF91CF5D">
    <w:name w:val="7EF3DAE2246C4B20B0EBC0EAEF91CF5D"/>
  </w:style>
  <w:style w:type="paragraph" w:customStyle="1" w:styleId="0E33F83185FF4A76B731094A232339B3">
    <w:name w:val="0E33F83185FF4A76B731094A232339B3"/>
  </w:style>
  <w:style w:type="paragraph" w:customStyle="1" w:styleId="6D99EB54D70A4A8AA5EF147F73A90559">
    <w:name w:val="6D99EB54D70A4A8AA5EF147F73A90559"/>
  </w:style>
  <w:style w:type="paragraph" w:customStyle="1" w:styleId="85F15387FE424845A4A4F6C362A4EDB3">
    <w:name w:val="85F15387FE424845A4A4F6C362A4EDB3"/>
  </w:style>
  <w:style w:type="paragraph" w:customStyle="1" w:styleId="50CD3EE3E21846AEA46C84F922C0203D">
    <w:name w:val="50CD3EE3E21846AEA46C84F922C0203D"/>
  </w:style>
  <w:style w:type="paragraph" w:customStyle="1" w:styleId="2B2ED232F30D480CB59201C5C02B7D90">
    <w:name w:val="2B2ED232F30D480CB59201C5C02B7D90"/>
  </w:style>
  <w:style w:type="paragraph" w:customStyle="1" w:styleId="80015EDE58CB4C179D99C94AA5F21465">
    <w:name w:val="80015EDE58CB4C179D99C94AA5F21465"/>
  </w:style>
  <w:style w:type="paragraph" w:customStyle="1" w:styleId="67A597DD3BF8477FB357ADF90B31A787">
    <w:name w:val="67A597DD3BF8477FB357ADF90B31A787"/>
  </w:style>
  <w:style w:type="paragraph" w:customStyle="1" w:styleId="7D86287A29954D88B22817F03DAA75D7">
    <w:name w:val="7D86287A29954D88B22817F03DAA75D7"/>
  </w:style>
  <w:style w:type="paragraph" w:customStyle="1" w:styleId="03E3149697B4478E90BA1407AAFD7EBD">
    <w:name w:val="03E3149697B4478E90BA1407AAFD7EBD"/>
  </w:style>
  <w:style w:type="paragraph" w:customStyle="1" w:styleId="23773D65CDE049A586675BB802CA7B2D">
    <w:name w:val="23773D65CDE049A586675BB802CA7B2D"/>
  </w:style>
  <w:style w:type="paragraph" w:customStyle="1" w:styleId="ED8552230C254D11B97CA2808DFB7E8A">
    <w:name w:val="ED8552230C254D11B97CA2808DFB7E8A"/>
  </w:style>
  <w:style w:type="paragraph" w:customStyle="1" w:styleId="D0C5FE2A448C43E9B4F1670CDC515817">
    <w:name w:val="D0C5FE2A448C43E9B4F1670CDC515817"/>
  </w:style>
  <w:style w:type="paragraph" w:customStyle="1" w:styleId="35147A7DA4534971BB26D82543C254D9">
    <w:name w:val="35147A7DA4534971BB26D82543C254D9"/>
  </w:style>
  <w:style w:type="paragraph" w:customStyle="1" w:styleId="ADA2C236BC054AB28E164AA02FD13FBB">
    <w:name w:val="ADA2C236BC054AB28E164AA02FD13FBB"/>
  </w:style>
  <w:style w:type="paragraph" w:customStyle="1" w:styleId="7AD62AD3CFCB42E5B994E46CA5E8A412">
    <w:name w:val="7AD62AD3CFCB42E5B994E46CA5E8A412"/>
  </w:style>
  <w:style w:type="character" w:styleId="Textoennegrita">
    <w:name w:val="Strong"/>
    <w:basedOn w:val="Fuentedeprrafopredeter"/>
    <w:uiPriority w:val="1"/>
    <w:qFormat/>
    <w:rPr>
      <w:b/>
      <w:bCs/>
    </w:rPr>
  </w:style>
  <w:style w:type="paragraph" w:customStyle="1" w:styleId="8177901A434245CDA8737830A13F4E46">
    <w:name w:val="8177901A434245CDA8737830A13F4E46"/>
  </w:style>
  <w:style w:type="paragraph" w:customStyle="1" w:styleId="573BC5E254BA4F32A3464EFAD63DD4E9">
    <w:name w:val="573BC5E254BA4F32A3464EFAD63DD4E9"/>
  </w:style>
  <w:style w:type="paragraph" w:customStyle="1" w:styleId="97745EE1426D45D8B3585100CFE4506F">
    <w:name w:val="97745EE1426D45D8B3585100CFE4506F"/>
  </w:style>
  <w:style w:type="paragraph" w:customStyle="1" w:styleId="C487DE3F72AF4BB4B7BABC17CFCC32CC">
    <w:name w:val="C487DE3F72AF4BB4B7BABC17CFCC32CC"/>
  </w:style>
  <w:style w:type="paragraph" w:customStyle="1" w:styleId="EDD339401FC54829A2261CCF255B5A6E">
    <w:name w:val="EDD339401FC54829A2261CCF255B5A6E"/>
  </w:style>
  <w:style w:type="paragraph" w:customStyle="1" w:styleId="80FAC343336B4C5AACD5FCF337DBD093">
    <w:name w:val="80FAC343336B4C5AACD5FCF337DBD093"/>
  </w:style>
  <w:style w:type="paragraph" w:customStyle="1" w:styleId="CDAF5CDCF88D47CFB837DABF6B98206A">
    <w:name w:val="CDAF5CDCF88D47CFB837DABF6B98206A"/>
  </w:style>
  <w:style w:type="paragraph" w:customStyle="1" w:styleId="4C8D8BA25A614037801FAAEA56B9362D">
    <w:name w:val="4C8D8BA25A614037801FAAEA56B9362D"/>
  </w:style>
  <w:style w:type="paragraph" w:customStyle="1" w:styleId="0C269C220E9A462D84FDF620A9D0DB24">
    <w:name w:val="0C269C220E9A462D84FDF620A9D0DB24"/>
  </w:style>
  <w:style w:type="paragraph" w:customStyle="1" w:styleId="27EDB054FBC94E39985B7E4C9D85F4DC">
    <w:name w:val="27EDB054FBC94E39985B7E4C9D85F4DC"/>
  </w:style>
  <w:style w:type="paragraph" w:customStyle="1" w:styleId="4E18D476574A4516AA60D80A31DFB755">
    <w:name w:val="4E18D476574A4516AA60D80A31DFB755"/>
  </w:style>
  <w:style w:type="paragraph" w:customStyle="1" w:styleId="99257F9841224337B4C5E5E00C68FEA8">
    <w:name w:val="99257F9841224337B4C5E5E00C68FEA8"/>
  </w:style>
  <w:style w:type="paragraph" w:customStyle="1" w:styleId="736B4C2AF1174BE2BDE9FF9A998B2FFE">
    <w:name w:val="736B4C2AF1174BE2BDE9FF9A998B2FFE"/>
  </w:style>
  <w:style w:type="paragraph" w:customStyle="1" w:styleId="FB8046F0028A4012B14E2C7608B8E337">
    <w:name w:val="FB8046F0028A4012B14E2C7608B8E337"/>
  </w:style>
  <w:style w:type="paragraph" w:customStyle="1" w:styleId="92142EFDA62042C9802F6B89D69A798E">
    <w:name w:val="92142EFDA62042C9802F6B89D69A798E"/>
  </w:style>
  <w:style w:type="paragraph" w:customStyle="1" w:styleId="0E6ACB38EB8A4A698AB085E7AA579A35">
    <w:name w:val="0E6ACB38EB8A4A698AB085E7AA579A35"/>
  </w:style>
  <w:style w:type="paragraph" w:customStyle="1" w:styleId="AA4E49C7DA0B44C397C78D31564F329B">
    <w:name w:val="AA4E49C7DA0B44C397C78D31564F329B"/>
  </w:style>
  <w:style w:type="paragraph" w:customStyle="1" w:styleId="A222A207587A46FC9F02C4C112E12C6E">
    <w:name w:val="A222A207587A46FC9F02C4C112E12C6E"/>
  </w:style>
  <w:style w:type="paragraph" w:customStyle="1" w:styleId="C9D3EBF0412A49A38C92C2D5566F1F93">
    <w:name w:val="C9D3EBF0412A49A38C92C2D5566F1F93"/>
  </w:style>
  <w:style w:type="paragraph" w:customStyle="1" w:styleId="107CB407B89A4DD3A08CD5C6AE2F6901">
    <w:name w:val="107CB407B89A4DD3A08CD5C6AE2F6901"/>
  </w:style>
  <w:style w:type="paragraph" w:customStyle="1" w:styleId="B10759A6286142FE85AF716521F23D9D">
    <w:name w:val="B10759A6286142FE85AF716521F23D9D"/>
  </w:style>
  <w:style w:type="paragraph" w:customStyle="1" w:styleId="F528551721174EC6BBDD4162E18F40E5">
    <w:name w:val="F528551721174EC6BBDD4162E18F40E5"/>
  </w:style>
  <w:style w:type="paragraph" w:customStyle="1" w:styleId="68777FC478604BC1A2A87E4103E6464F">
    <w:name w:val="68777FC478604BC1A2A87E4103E6464F"/>
  </w:style>
  <w:style w:type="paragraph" w:customStyle="1" w:styleId="1A33D04587384BB49525C9D4A7B3E21F">
    <w:name w:val="1A33D04587384BB49525C9D4A7B3E21F"/>
  </w:style>
  <w:style w:type="paragraph" w:customStyle="1" w:styleId="3AB63F374B1B4227A978E82C0296E284">
    <w:name w:val="3AB63F374B1B4227A978E82C0296E284"/>
  </w:style>
  <w:style w:type="paragraph" w:customStyle="1" w:styleId="CE86B336E30E4C2BB00C5B3D8C1E8295">
    <w:name w:val="CE86B336E30E4C2BB00C5B3D8C1E8295"/>
  </w:style>
  <w:style w:type="paragraph" w:customStyle="1" w:styleId="206D63761BFB40598FC926CB4904DECA">
    <w:name w:val="206D63761BFB40598FC926CB4904DECA"/>
  </w:style>
  <w:style w:type="paragraph" w:customStyle="1" w:styleId="ADB84B52CB5A4432B0DD77F513A22CDD">
    <w:name w:val="ADB84B52CB5A4432B0DD77F513A22CDD"/>
  </w:style>
  <w:style w:type="paragraph" w:customStyle="1" w:styleId="305BB00A1EA1453099D6EBA4AC1D3555">
    <w:name w:val="305BB00A1EA1453099D6EBA4AC1D3555"/>
  </w:style>
  <w:style w:type="paragraph" w:customStyle="1" w:styleId="1D8C483FA9844EE6ADC912258F917ACD">
    <w:name w:val="1D8C483FA9844EE6ADC912258F917ACD"/>
  </w:style>
  <w:style w:type="paragraph" w:customStyle="1" w:styleId="30D95AF46C1C45399BB661C0B65954DF">
    <w:name w:val="30D95AF46C1C45399BB661C0B65954DF"/>
  </w:style>
  <w:style w:type="paragraph" w:customStyle="1" w:styleId="F1861D8F771C41539ABF5ABA5B386110">
    <w:name w:val="F1861D8F771C41539ABF5ABA5B386110"/>
  </w:style>
  <w:style w:type="paragraph" w:customStyle="1" w:styleId="F0E3C2DA005147D2B91E4D9B6FD6494A">
    <w:name w:val="F0E3C2DA005147D2B91E4D9B6FD6494A"/>
  </w:style>
  <w:style w:type="paragraph" w:customStyle="1" w:styleId="60A9CC5804694FA29936ED4C0CB72285">
    <w:name w:val="60A9CC5804694FA29936ED4C0CB72285"/>
  </w:style>
  <w:style w:type="paragraph" w:customStyle="1" w:styleId="9043BA0C66454F888F8103AF350C9285">
    <w:name w:val="9043BA0C66454F888F8103AF350C9285"/>
  </w:style>
  <w:style w:type="paragraph" w:customStyle="1" w:styleId="AD34F5EB6B3D43168CD510461545BC36">
    <w:name w:val="AD34F5EB6B3D43168CD510461545BC36"/>
  </w:style>
  <w:style w:type="paragraph" w:customStyle="1" w:styleId="1045CE7E8896474BB65478260EFDE08D">
    <w:name w:val="1045CE7E8896474BB65478260EFDE08D"/>
  </w:style>
  <w:style w:type="paragraph" w:customStyle="1" w:styleId="6C6BF42760574D0B9E04C19C881AC778">
    <w:name w:val="6C6BF42760574D0B9E04C19C881AC778"/>
  </w:style>
  <w:style w:type="paragraph" w:customStyle="1" w:styleId="1A336FD1F91A492394A4E4C102B74295">
    <w:name w:val="1A336FD1F91A492394A4E4C102B74295"/>
  </w:style>
  <w:style w:type="paragraph" w:customStyle="1" w:styleId="FA4A7CF5C7AF4E5EA3D7CC81D4A2F93F">
    <w:name w:val="FA4A7CF5C7AF4E5EA3D7CC81D4A2F93F"/>
  </w:style>
  <w:style w:type="paragraph" w:customStyle="1" w:styleId="81CF3522D5E6400CB58B0104F2CCA44B">
    <w:name w:val="81CF3522D5E6400CB58B0104F2CCA44B"/>
  </w:style>
  <w:style w:type="paragraph" w:customStyle="1" w:styleId="BA6A3D5CDE6E47948E733576294AE72B">
    <w:name w:val="BA6A3D5CDE6E47948E733576294AE72B"/>
  </w:style>
  <w:style w:type="paragraph" w:customStyle="1" w:styleId="B96378150D2B4943B08DDF88D32C9CB7">
    <w:name w:val="B96378150D2B4943B08DDF88D32C9CB7"/>
  </w:style>
  <w:style w:type="paragraph" w:customStyle="1" w:styleId="179B8464EB3D436FB24417C896DF878B">
    <w:name w:val="179B8464EB3D436FB24417C896DF878B"/>
  </w:style>
  <w:style w:type="paragraph" w:customStyle="1" w:styleId="C442CFF2A158479AA181B837EFC49A45">
    <w:name w:val="C442CFF2A158479AA181B837EFC49A45"/>
  </w:style>
  <w:style w:type="paragraph" w:customStyle="1" w:styleId="DA6F8F58ECD24E4C9C8E5F76A6D70F71">
    <w:name w:val="DA6F8F58ECD24E4C9C8E5F76A6D70F71"/>
  </w:style>
  <w:style w:type="paragraph" w:customStyle="1" w:styleId="53F871502D154CA39A1B43B63BCD9EB3">
    <w:name w:val="53F871502D154CA39A1B43B63BCD9EB3"/>
  </w:style>
  <w:style w:type="paragraph" w:customStyle="1" w:styleId="BF2137CBCAEF484A9B1F57DC8F782A00">
    <w:name w:val="BF2137CBCAEF484A9B1F57DC8F782A00"/>
  </w:style>
  <w:style w:type="paragraph" w:customStyle="1" w:styleId="24C1CDC3D843484BBBF4705D39C9472A">
    <w:name w:val="24C1CDC3D843484BBBF4705D39C9472A"/>
  </w:style>
  <w:style w:type="paragraph" w:customStyle="1" w:styleId="800252BA97224FDAAF1E7FEFEBBF782B">
    <w:name w:val="800252BA97224FDAAF1E7FEFEBBF782B"/>
  </w:style>
  <w:style w:type="paragraph" w:customStyle="1" w:styleId="1C47D9E904A24B9ABF7297AAB112AD65">
    <w:name w:val="1C47D9E904A24B9ABF7297AAB112AD65"/>
  </w:style>
  <w:style w:type="paragraph" w:customStyle="1" w:styleId="8CFA56AE316D4365892F144793A27586">
    <w:name w:val="8CFA56AE316D4365892F144793A27586"/>
  </w:style>
  <w:style w:type="paragraph" w:customStyle="1" w:styleId="059882C868EB46628D8CDC66030261E4">
    <w:name w:val="059882C868EB46628D8CDC66030261E4"/>
  </w:style>
  <w:style w:type="paragraph" w:customStyle="1" w:styleId="5B3C091CDD2B48AEBC31227A9EA4F77F">
    <w:name w:val="5B3C091CDD2B48AEBC31227A9EA4F77F"/>
  </w:style>
  <w:style w:type="paragraph" w:customStyle="1" w:styleId="EF1F10BB4E4043F1BDCCBF95932DDB87">
    <w:name w:val="EF1F10BB4E4043F1BDCCBF95932DDB87"/>
  </w:style>
  <w:style w:type="paragraph" w:customStyle="1" w:styleId="F1157AAA2E03441EB03A52585B556E10">
    <w:name w:val="F1157AAA2E03441EB03A52585B556E10"/>
  </w:style>
  <w:style w:type="paragraph" w:customStyle="1" w:styleId="E53B1DD4341B4E3EA89409044BB93477">
    <w:name w:val="E53B1DD4341B4E3EA89409044BB93477"/>
  </w:style>
  <w:style w:type="paragraph" w:customStyle="1" w:styleId="43C7D030F1A8475CB2815AAEF6DCF07C">
    <w:name w:val="43C7D030F1A8475CB2815AAEF6DCF07C"/>
  </w:style>
  <w:style w:type="paragraph" w:customStyle="1" w:styleId="C8E272BF985D4B2FAE98B8131BB3CE00">
    <w:name w:val="C8E272BF985D4B2FAE98B8131BB3CE00"/>
  </w:style>
  <w:style w:type="paragraph" w:customStyle="1" w:styleId="15A054AB8A3F47A39C6F9487176E0189">
    <w:name w:val="15A054AB8A3F47A39C6F9487176E0189"/>
  </w:style>
  <w:style w:type="paragraph" w:customStyle="1" w:styleId="4F25C7A2579D46E3ACAC12D3C1463D65">
    <w:name w:val="4F25C7A2579D46E3ACAC12D3C1463D65"/>
  </w:style>
  <w:style w:type="paragraph" w:customStyle="1" w:styleId="9503D10F17D04F26A6AB1BD40E9DD3FE">
    <w:name w:val="9503D10F17D04F26A6AB1BD40E9DD3FE"/>
  </w:style>
  <w:style w:type="paragraph" w:customStyle="1" w:styleId="BF23451A95D641F6A943C7DECFF0FE54">
    <w:name w:val="BF23451A95D641F6A943C7DECFF0FE54"/>
    <w:rsid w:val="00447BDC"/>
  </w:style>
  <w:style w:type="paragraph" w:customStyle="1" w:styleId="5D3959AC0AE94011970C2A7BF3AB7EB5">
    <w:name w:val="5D3959AC0AE94011970C2A7BF3AB7EB5"/>
    <w:rsid w:val="00447BDC"/>
  </w:style>
  <w:style w:type="paragraph" w:customStyle="1" w:styleId="172A417F8E5845A7B9C2CAF4F9139105">
    <w:name w:val="172A417F8E5845A7B9C2CAF4F9139105"/>
  </w:style>
  <w:style w:type="paragraph" w:customStyle="1" w:styleId="5CE50325976441BA80E33DAC738FA77D">
    <w:name w:val="5CE50325976441BA80E33DAC738FA77D"/>
  </w:style>
  <w:style w:type="paragraph" w:customStyle="1" w:styleId="48BA0A92735048C680251F8977B38BA2">
    <w:name w:val="48BA0A92735048C680251F8977B38B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CALLE 61 NÚMERO 321 MÉRIDA YUCATÁN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7EAE3-8B16-44E1-B0AE-8AA86184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comunicación de proyectos</Template>
  <TotalTime>0</TotalTime>
  <Pages>10</Pages>
  <Words>1322</Words>
  <Characters>7273</Characters>
  <Application>Microsoft Office Word</Application>
  <DocSecurity>0</DocSecurity>
  <Lines>60</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NOMICARIBE SA DE CV</Company>
  <LinksUpToDate>false</LinksUpToDate>
  <CharactersWithSpaces>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PROYECTO NÓMINA</cp:keywords>
  <dc:description/>
  <cp:lastModifiedBy>David López</cp:lastModifiedBy>
  <cp:revision>2</cp:revision>
  <dcterms:created xsi:type="dcterms:W3CDTF">2022-12-14T04:14:00Z</dcterms:created>
  <dcterms:modified xsi:type="dcterms:W3CDTF">2022-12-14T04:14:00Z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